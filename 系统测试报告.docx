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3F4A24">
        <w:rPr>
          <w:rFonts w:ascii="Arial" w:hAnsi="Arial" w:hint="eastAsia"/>
        </w:rPr>
        <w:t>项目名称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8C4A8E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系统</w:t>
      </w:r>
      <w:r w:rsidR="00F03B5C">
        <w:rPr>
          <w:rFonts w:ascii="Arial" w:hAnsi="Arial"/>
        </w:rPr>
        <w:fldChar w:fldCharType="begin"/>
      </w:r>
      <w:r w:rsidR="00F03B5C">
        <w:rPr>
          <w:rFonts w:ascii="Arial" w:hAnsi="Arial"/>
        </w:rPr>
        <w:instrText xml:space="preserve"> TITLE  \* MERGEFORMAT </w:instrText>
      </w:r>
      <w:r w:rsidR="00F03B5C"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 w:rsidR="00F03B5C"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Default="00F03B5C">
      <w:pPr>
        <w:pStyle w:val="InfoBlue"/>
      </w:pPr>
      <w:r>
        <w:t>[</w:t>
      </w:r>
      <w:r>
        <w:rPr>
          <w:rFonts w:hint="eastAsia"/>
        </w:rPr>
        <w:t>注：其中包括用方括号括起来并以蓝色斜体（样式</w:t>
      </w:r>
      <w:r>
        <w:t>=</w:t>
      </w:r>
      <w:proofErr w:type="spellStart"/>
      <w: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:rsidR="00F03B5C" w:rsidRDefault="00F03B5C">
      <w:pPr>
        <w:pStyle w:val="InfoBlue"/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 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 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 xml:space="preserve">] </w:t>
      </w:r>
    </w:p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ascii="Times New Roman"/>
              </w:rPr>
              <w:t>x.x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t>目录</w:t>
      </w:r>
    </w:p>
    <w:p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8C4A8E">
        <w:rPr>
          <w:rFonts w:hint="eastAsia"/>
        </w:rPr>
        <w:t>系统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C4091D" w:rsidRDefault="00614542" w:rsidP="00C4091D">
      <w:pPr>
        <w:pStyle w:val="2"/>
        <w:rPr>
          <w:snapToGrid/>
          <w:lang w:eastAsia="en-US"/>
        </w:rPr>
      </w:pPr>
      <w:bookmarkStart w:id="1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1"/>
      <w:proofErr w:type="spellEnd"/>
    </w:p>
    <w:p w:rsidR="00C4091D" w:rsidRPr="00C4091D" w:rsidRDefault="00C4091D" w:rsidP="00C4091D">
      <w:pPr>
        <w:ind w:left="720"/>
        <w:rPr>
          <w:rFonts w:hint="eastAsia"/>
        </w:rPr>
      </w:pPr>
      <w:r>
        <w:rPr>
          <w:rFonts w:hint="eastAsia"/>
        </w:rPr>
        <w:t>针对项目的最终部署做最终测试，包括功能需求和非功能需求。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2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:rsidR="00C4091D" w:rsidRPr="00C4091D" w:rsidRDefault="00C4091D" w:rsidP="00C4091D">
      <w:pPr>
        <w:ind w:left="720"/>
        <w:rPr>
          <w:lang w:eastAsia="en-US"/>
        </w:rPr>
      </w:pPr>
      <w:r>
        <w:rPr>
          <w:rFonts w:hint="eastAsia"/>
        </w:rPr>
        <w:t>测试报告相关范围：对后端代码的service层做测试，并对后端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进行压力测试</w:t>
      </w:r>
    </w:p>
    <w:p w:rsidR="00614542" w:rsidRDefault="00614542" w:rsidP="00614542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:rsidR="00614542" w:rsidRPr="00C4091D" w:rsidRDefault="00C4091D" w:rsidP="00C4091D">
      <w:pPr>
        <w:ind w:left="720"/>
      </w:pPr>
      <w:r>
        <w:rPr>
          <w:rFonts w:hint="eastAsia"/>
        </w:rPr>
        <w:t>无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:rsidR="00C80E1C" w:rsidRDefault="00C80E1C" w:rsidP="00C80E1C">
      <w:pPr>
        <w:ind w:left="720"/>
      </w:pPr>
      <w:r>
        <w:rPr>
          <w:rFonts w:hint="eastAsia"/>
        </w:rPr>
        <w:t>《系统测试用例》，《软件工程原理》</w:t>
      </w:r>
      <w:r w:rsidR="00BC31F3">
        <w:rPr>
          <w:rFonts w:hint="eastAsia"/>
        </w:rPr>
        <w:t>，《</w:t>
      </w:r>
      <w:proofErr w:type="spellStart"/>
      <w:r w:rsidR="00BC31F3">
        <w:rPr>
          <w:rFonts w:hint="eastAsia"/>
        </w:rPr>
        <w:t>qaq</w:t>
      </w:r>
      <w:proofErr w:type="spellEnd"/>
      <w:r w:rsidR="00BC31F3">
        <w:rPr>
          <w:rFonts w:hint="eastAsia"/>
        </w:rPr>
        <w:t>问答平台压测报告.</w:t>
      </w:r>
      <w:r w:rsidR="00BC31F3">
        <w:t>csv</w:t>
      </w:r>
      <w:r w:rsidR="00BC31F3">
        <w:rPr>
          <w:rFonts w:hint="eastAsia"/>
        </w:rPr>
        <w:t>》</w:t>
      </w:r>
    </w:p>
    <w:p w:rsidR="00BC31F3" w:rsidRPr="00C80E1C" w:rsidRDefault="00BC31F3" w:rsidP="00C80E1C">
      <w:pPr>
        <w:ind w:left="720"/>
        <w:rPr>
          <w:rFonts w:hint="eastAsia"/>
        </w:rPr>
      </w:pPr>
      <w:r>
        <w:rPr>
          <w:rFonts w:hint="eastAsia"/>
        </w:rPr>
        <w:t>《后端单元测试report》</w:t>
      </w:r>
    </w:p>
    <w:p w:rsidR="00C80E1C" w:rsidRPr="00C80E1C" w:rsidRDefault="00614542" w:rsidP="00C80E1C">
      <w:pPr>
        <w:pStyle w:val="2"/>
        <w:rPr>
          <w:rFonts w:hint="eastAsia"/>
          <w:snapToGrid/>
        </w:rPr>
      </w:pPr>
      <w:bookmarkStart w:id="5" w:name="_Toc393891303"/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  <w:r w:rsidR="00C4091D">
        <w:rPr>
          <w:rFonts w:hint="eastAsia"/>
          <w:snapToGrid/>
        </w:rPr>
        <w:t>：</w:t>
      </w:r>
    </w:p>
    <w:p w:rsidR="00C4091D" w:rsidRDefault="00C4091D" w:rsidP="00C4091D">
      <w:pPr>
        <w:ind w:left="720"/>
      </w:pPr>
      <w:r>
        <w:rPr>
          <w:rFonts w:hint="eastAsia"/>
        </w:rPr>
        <w:t>本文档针对最终系统测试，对</w:t>
      </w:r>
      <w:r w:rsidR="00D56EB5">
        <w:rPr>
          <w:rFonts w:hint="eastAsia"/>
        </w:rPr>
        <w:t>后端整体业务逻辑，以及性能，做最终测试</w:t>
      </w:r>
    </w:p>
    <w:p w:rsidR="00C80E1C" w:rsidRDefault="00C80E1C" w:rsidP="00C4091D">
      <w:pPr>
        <w:ind w:left="720"/>
      </w:pPr>
      <w:r>
        <w:rPr>
          <w:rFonts w:hint="eastAsia"/>
        </w:rPr>
        <w:t>包括测试概要、测试环境、测试结果与分析，测试结论与建议</w:t>
      </w:r>
    </w:p>
    <w:p w:rsidR="00C80E1C" w:rsidRDefault="00C80E1C" w:rsidP="00C4091D">
      <w:pPr>
        <w:ind w:left="720"/>
      </w:pPr>
      <w:r>
        <w:rPr>
          <w:rFonts w:hint="eastAsia"/>
        </w:rPr>
        <w:t>其中，测试概要说明了测试的时间、地点、人员。测试方法、测试内容等</w:t>
      </w:r>
    </w:p>
    <w:p w:rsidR="00C80E1C" w:rsidRDefault="00C80E1C" w:rsidP="00C4091D">
      <w:pPr>
        <w:ind w:left="720"/>
      </w:pPr>
      <w:r>
        <w:rPr>
          <w:rFonts w:hint="eastAsia"/>
        </w:rPr>
        <w:t>测试环境简要描述了测试所使用的软硬件环境及配置</w:t>
      </w:r>
    </w:p>
    <w:p w:rsidR="00C80E1C" w:rsidRDefault="00C80E1C" w:rsidP="00C4091D">
      <w:pPr>
        <w:ind w:left="720"/>
      </w:pPr>
      <w:r>
        <w:rPr>
          <w:rFonts w:hint="eastAsia"/>
        </w:rPr>
        <w:t>测试结果及分析只出了测试的结果，并给出了主要测试结果的图形表格</w:t>
      </w:r>
    </w:p>
    <w:p w:rsidR="00C80E1C" w:rsidRPr="00C4091D" w:rsidRDefault="00C80E1C" w:rsidP="00C4091D">
      <w:pPr>
        <w:ind w:left="720"/>
        <w:rPr>
          <w:rFonts w:hint="eastAsia"/>
        </w:rPr>
      </w:pPr>
      <w:r>
        <w:rPr>
          <w:rFonts w:hint="eastAsia"/>
        </w:rPr>
        <w:t>缺陷清单简要阐明了功能缺陷汇总情况，并给出了具体的功能缺陷列表</w:t>
      </w:r>
    </w:p>
    <w:p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:rsidR="00D56EB5" w:rsidRDefault="00D56EB5" w:rsidP="00D56EB5">
      <w:pPr>
        <w:ind w:left="720"/>
      </w:pPr>
      <w:r>
        <w:rPr>
          <w:rFonts w:hint="eastAsia"/>
        </w:rPr>
        <w:t>测试时间：2021年1月8日星期五</w:t>
      </w:r>
    </w:p>
    <w:p w:rsidR="00D56EB5" w:rsidRDefault="00D56EB5" w:rsidP="00D56EB5">
      <w:pPr>
        <w:ind w:left="720"/>
      </w:pPr>
      <w:r>
        <w:rPr>
          <w:rFonts w:hint="eastAsia"/>
        </w:rPr>
        <w:t>地点：上海交通大学学生宿舍</w:t>
      </w:r>
    </w:p>
    <w:p w:rsidR="00D56EB5" w:rsidRDefault="00D56EB5" w:rsidP="00D56EB5">
      <w:pPr>
        <w:ind w:left="720"/>
      </w:pPr>
      <w:r>
        <w:rPr>
          <w:rFonts w:hint="eastAsia"/>
        </w:rPr>
        <w:t>测试内容与方法：利用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对后端代码进行单元测试，并利用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对重要端口做性能测试</w:t>
      </w:r>
    </w:p>
    <w:p w:rsidR="0032100F" w:rsidRDefault="0032100F" w:rsidP="00D56EB5">
      <w:pPr>
        <w:ind w:left="720"/>
        <w:rPr>
          <w:rFonts w:hint="eastAsia"/>
        </w:rPr>
      </w:pPr>
    </w:p>
    <w:p w:rsidR="0032100F" w:rsidRDefault="0032100F" w:rsidP="0032100F">
      <w:pPr>
        <w:ind w:left="720"/>
      </w:pPr>
      <w:r>
        <w:rPr>
          <w:rFonts w:hint="eastAsia"/>
        </w:rPr>
        <w:t>功能测试：根据需求，针对每个用例的基本流与备选流设计正向/反向测试用例，测试正常操作能否正常执行通过，非法操作能否触发系统反应。</w:t>
      </w:r>
    </w:p>
    <w:p w:rsidR="0032100F" w:rsidRDefault="0032100F" w:rsidP="0032100F">
      <w:pPr>
        <w:ind w:left="720"/>
      </w:pPr>
    </w:p>
    <w:p w:rsidR="00496CE2" w:rsidRDefault="0032100F" w:rsidP="00496CE2">
      <w:pPr>
        <w:ind w:left="720"/>
      </w:pPr>
      <w:r>
        <w:rPr>
          <w:rFonts w:hint="eastAsia"/>
        </w:rPr>
        <w:t>性能测试：</w:t>
      </w:r>
      <w:r w:rsidRPr="003840E1">
        <w:rPr>
          <w:rFonts w:hint="eastAsia"/>
        </w:rPr>
        <w:t>对后端的主要接口设计性能测试用例，使用</w:t>
      </w:r>
      <w:proofErr w:type="spellStart"/>
      <w:r w:rsidRPr="003840E1">
        <w:rPr>
          <w:rFonts w:hint="eastAsia"/>
        </w:rPr>
        <w:t>DBforge</w:t>
      </w:r>
      <w:proofErr w:type="spellEnd"/>
      <w:r w:rsidRPr="003840E1">
        <w:rPr>
          <w:rFonts w:hint="eastAsia"/>
        </w:rPr>
        <w:t>插入万级数据,</w:t>
      </w:r>
      <w:proofErr w:type="spellStart"/>
      <w:r w:rsidRPr="003840E1">
        <w:rPr>
          <w:rFonts w:hint="eastAsia"/>
        </w:rPr>
        <w:t>Jmeter</w:t>
      </w:r>
      <w:proofErr w:type="spellEnd"/>
      <w:r w:rsidRPr="003840E1">
        <w:rPr>
          <w:rFonts w:hint="eastAsia"/>
        </w:rPr>
        <w:t>模拟高并发访问，实现98.3%的主要接口在1000并发下平均访问时间小于3秒</w:t>
      </w:r>
    </w:p>
    <w:p w:rsidR="00496CE2" w:rsidRDefault="00496CE2" w:rsidP="00496CE2">
      <w:pPr>
        <w:ind w:left="720"/>
      </w:pPr>
    </w:p>
    <w:p w:rsidR="00496CE2" w:rsidRDefault="00496CE2" w:rsidP="00496CE2">
      <w:pPr>
        <w:ind w:left="720"/>
      </w:pPr>
    </w:p>
    <w:p w:rsidR="00496CE2" w:rsidRPr="00496CE2" w:rsidRDefault="00496CE2" w:rsidP="00496CE2">
      <w:pPr>
        <w:ind w:left="720"/>
      </w:pPr>
      <w:r>
        <w:rPr>
          <w:rFonts w:hint="eastAsia"/>
        </w:rPr>
        <w:t>部署测试：</w:t>
      </w:r>
      <w:r w:rsidRPr="003840E1">
        <w:rPr>
          <w:rFonts w:hint="eastAsia"/>
          <w:bCs/>
        </w:rPr>
        <w:t>即安装测试，测试后端部署各种服务包时，系统前端正常访问能否被支持</w:t>
      </w:r>
    </w:p>
    <w:p w:rsidR="00496CE2" w:rsidRPr="00496CE2" w:rsidRDefault="00496CE2" w:rsidP="0032100F">
      <w:pPr>
        <w:ind w:left="720"/>
        <w:rPr>
          <w:rFonts w:hint="eastAsia"/>
        </w:rPr>
      </w:pPr>
    </w:p>
    <w:p w:rsidR="0032100F" w:rsidRPr="0032100F" w:rsidRDefault="0032100F" w:rsidP="00D56EB5">
      <w:pPr>
        <w:ind w:left="720"/>
        <w:rPr>
          <w:rFonts w:hint="eastAsia"/>
        </w:rPr>
      </w:pPr>
    </w:p>
    <w:p w:rsidR="001F6694" w:rsidRDefault="004B0E53" w:rsidP="00C80E1C">
      <w:pPr>
        <w:pStyle w:val="1"/>
        <w:rPr>
          <w:rFonts w:hint="eastAsia"/>
        </w:rPr>
      </w:pPr>
      <w:bookmarkStart w:id="7" w:name="_Toc393891305"/>
      <w:r>
        <w:rPr>
          <w:rFonts w:hint="eastAsia"/>
        </w:rPr>
        <w:t>测试环境</w:t>
      </w:r>
      <w:bookmarkEnd w:id="7"/>
    </w:p>
    <w:p w:rsidR="00C80E1C" w:rsidRDefault="00C80E1C" w:rsidP="001F6694">
      <w:pPr>
        <w:ind w:left="720"/>
      </w:pPr>
      <w:r>
        <w:rPr>
          <w:rFonts w:hint="eastAsia"/>
        </w:rPr>
        <w:t>硬件：谷歌云服务器</w:t>
      </w:r>
    </w:p>
    <w:p w:rsidR="00C80E1C" w:rsidRPr="001F6694" w:rsidRDefault="00C80E1C" w:rsidP="001F6694">
      <w:pPr>
        <w:ind w:left="720"/>
        <w:rPr>
          <w:rFonts w:hint="eastAsia"/>
        </w:rPr>
      </w:pPr>
      <w:r>
        <w:rPr>
          <w:rFonts w:hint="eastAsia"/>
        </w:rPr>
        <w:t>软件：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，junit</w:t>
      </w:r>
      <w:r>
        <w:t>5</w:t>
      </w:r>
    </w:p>
    <w:p w:rsidR="00B01E70" w:rsidRDefault="00B01E70" w:rsidP="00C80E1C">
      <w:pPr>
        <w:pStyle w:val="1"/>
        <w:rPr>
          <w:rFonts w:hint="eastAsia"/>
        </w:rPr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:rsidR="007F35AF" w:rsidRPr="00C80E1C" w:rsidRDefault="005E7E40" w:rsidP="00C80E1C">
      <w:pPr>
        <w:pStyle w:val="2"/>
        <w:numPr>
          <w:ilvl w:val="1"/>
          <w:numId w:val="23"/>
        </w:numPr>
        <w:rPr>
          <w:rFonts w:ascii="Arial" w:hAnsi="Arial" w:hint="eastAsia"/>
          <w:snapToGrid/>
        </w:rPr>
      </w:pPr>
      <w:bookmarkStart w:id="9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9"/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F60975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</w:t>
            </w:r>
            <w:r w:rsidR="00C80E1C">
              <w:rPr>
                <w:rFonts w:ascii="Times New Roman" w:hint="eastAsia"/>
                <w:b/>
                <w:snapToGrid/>
                <w:sz w:val="21"/>
                <w:szCs w:val="21"/>
              </w:rPr>
              <w:t>注册</w:t>
            </w:r>
          </w:p>
        </w:tc>
        <w:tc>
          <w:tcPr>
            <w:tcW w:w="979" w:type="dxa"/>
          </w:tcPr>
          <w:p w:rsidR="00955DC2" w:rsidRPr="00BF11EB" w:rsidRDefault="00F6097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955DC2" w:rsidRPr="00BF11EB" w:rsidRDefault="00F6097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955DC2" w:rsidRPr="00BF11EB" w:rsidRDefault="00F6097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F6097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C80E1C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用户登录</w:t>
            </w:r>
          </w:p>
        </w:tc>
        <w:tc>
          <w:tcPr>
            <w:tcW w:w="979" w:type="dxa"/>
          </w:tcPr>
          <w:p w:rsidR="00955DC2" w:rsidRPr="00BF11EB" w:rsidRDefault="00C653CB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9</w:t>
            </w:r>
          </w:p>
        </w:tc>
        <w:tc>
          <w:tcPr>
            <w:tcW w:w="1116" w:type="dxa"/>
          </w:tcPr>
          <w:p w:rsidR="00955DC2" w:rsidRPr="00BF11EB" w:rsidRDefault="00621D9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6</w:t>
            </w:r>
            <w:r w:rsidR="00C653CB">
              <w:rPr>
                <w:rFonts w:ascii="Times New Roman"/>
                <w:snapToGrid/>
              </w:rPr>
              <w:t>6</w:t>
            </w:r>
            <w:r w:rsidR="00785510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955DC2" w:rsidRPr="00BF11EB" w:rsidRDefault="00C653C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955DC2" w:rsidRPr="00BF11EB" w:rsidRDefault="00C653C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33</w:t>
            </w:r>
            <w:r w:rsidR="00785510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:rsidR="00955DC2" w:rsidRPr="00BF11EB" w:rsidRDefault="00C653CB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用户封禁，激活，不存在仍可正常登录</w:t>
            </w:r>
          </w:p>
        </w:tc>
      </w:tr>
      <w:tr w:rsidR="00785510" w:rsidTr="00BF6954">
        <w:tc>
          <w:tcPr>
            <w:tcW w:w="993" w:type="dxa"/>
            <w:vMerge/>
          </w:tcPr>
          <w:p w:rsidR="00785510" w:rsidRPr="00BF6954" w:rsidRDefault="00785510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785510" w:rsidRDefault="00785510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用户退出</w:t>
            </w:r>
          </w:p>
        </w:tc>
        <w:tc>
          <w:tcPr>
            <w:tcW w:w="979" w:type="dxa"/>
          </w:tcPr>
          <w:p w:rsidR="00785510" w:rsidRPr="00BF11EB" w:rsidRDefault="00986E0A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785510" w:rsidRPr="00BF11EB" w:rsidRDefault="00986E0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2" w:type="dxa"/>
          </w:tcPr>
          <w:p w:rsidR="00785510" w:rsidRPr="00BF11EB" w:rsidRDefault="00986E0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785510" w:rsidRPr="00BF11EB" w:rsidRDefault="00986E0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:rsidR="00785510" w:rsidRPr="00BF11EB" w:rsidRDefault="004A2F1C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用户退出之后界面逻辑处理不当</w:t>
            </w:r>
          </w:p>
        </w:tc>
      </w:tr>
      <w:tr w:rsidR="00785510" w:rsidTr="00BF6954">
        <w:tc>
          <w:tcPr>
            <w:tcW w:w="993" w:type="dxa"/>
            <w:vMerge/>
          </w:tcPr>
          <w:p w:rsidR="00785510" w:rsidRPr="00BF6954" w:rsidRDefault="00785510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785510" w:rsidRDefault="00785510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用户提问</w:t>
            </w:r>
          </w:p>
        </w:tc>
        <w:tc>
          <w:tcPr>
            <w:tcW w:w="979" w:type="dxa"/>
          </w:tcPr>
          <w:p w:rsidR="00785510" w:rsidRDefault="00785510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785510" w:rsidRDefault="00986E0A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785510" w:rsidRDefault="00986E0A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785510" w:rsidRDefault="00986E0A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785510" w:rsidRPr="00BF11EB" w:rsidRDefault="00785510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</w:tr>
      <w:tr w:rsidR="00785510" w:rsidTr="00BF6954">
        <w:tc>
          <w:tcPr>
            <w:tcW w:w="993" w:type="dxa"/>
            <w:vMerge/>
          </w:tcPr>
          <w:p w:rsidR="00785510" w:rsidRPr="00BF6954" w:rsidRDefault="00785510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785510" w:rsidRDefault="00986E0A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用户回答</w:t>
            </w:r>
          </w:p>
        </w:tc>
        <w:tc>
          <w:tcPr>
            <w:tcW w:w="979" w:type="dxa"/>
          </w:tcPr>
          <w:p w:rsidR="00785510" w:rsidRDefault="00986E0A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785510" w:rsidRDefault="00986E0A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785510" w:rsidRDefault="00986E0A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785510" w:rsidRDefault="00986E0A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785510" w:rsidRPr="00BF11EB" w:rsidRDefault="0078551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86E0A" w:rsidTr="00BF6954">
        <w:tc>
          <w:tcPr>
            <w:tcW w:w="993" w:type="dxa"/>
            <w:vMerge/>
          </w:tcPr>
          <w:p w:rsidR="00986E0A" w:rsidRPr="00BF6954" w:rsidRDefault="00986E0A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86E0A" w:rsidRDefault="00986E0A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用户评论</w:t>
            </w:r>
          </w:p>
        </w:tc>
        <w:tc>
          <w:tcPr>
            <w:tcW w:w="979" w:type="dxa"/>
          </w:tcPr>
          <w:p w:rsidR="00986E0A" w:rsidRDefault="00C653CB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986E0A" w:rsidRDefault="00986E0A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986E0A" w:rsidRDefault="00986E0A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86E0A" w:rsidRDefault="00986E0A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86E0A" w:rsidRDefault="00986E0A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</w:tr>
      <w:tr w:rsidR="00986E0A" w:rsidTr="00BF6954">
        <w:tc>
          <w:tcPr>
            <w:tcW w:w="993" w:type="dxa"/>
            <w:vMerge/>
          </w:tcPr>
          <w:p w:rsidR="00986E0A" w:rsidRPr="00BF6954" w:rsidRDefault="00986E0A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86E0A" w:rsidRDefault="00986E0A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用户通知</w:t>
            </w:r>
          </w:p>
        </w:tc>
        <w:tc>
          <w:tcPr>
            <w:tcW w:w="979" w:type="dxa"/>
          </w:tcPr>
          <w:p w:rsidR="00986E0A" w:rsidRDefault="00986E0A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986E0A" w:rsidRDefault="00A1017B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2" w:type="dxa"/>
          </w:tcPr>
          <w:p w:rsidR="00986E0A" w:rsidRDefault="00A1017B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986E0A" w:rsidRDefault="00A1017B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:rsidR="00986E0A" w:rsidRDefault="00A1017B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页面显示微小</w:t>
            </w:r>
            <w:r>
              <w:rPr>
                <w:rFonts w:ascii="Times New Roman" w:hint="eastAsia"/>
                <w:snapToGrid/>
              </w:rPr>
              <w:t>bug</w:t>
            </w:r>
          </w:p>
        </w:tc>
      </w:tr>
      <w:tr w:rsidR="00A06862" w:rsidTr="00BF6954">
        <w:tc>
          <w:tcPr>
            <w:tcW w:w="993" w:type="dxa"/>
            <w:vMerge/>
          </w:tcPr>
          <w:p w:rsidR="00A06862" w:rsidRPr="00BF6954" w:rsidRDefault="00A0686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A06862" w:rsidRDefault="00A06862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用户问题管理</w:t>
            </w:r>
          </w:p>
        </w:tc>
        <w:tc>
          <w:tcPr>
            <w:tcW w:w="979" w:type="dxa"/>
          </w:tcPr>
          <w:p w:rsidR="00A06862" w:rsidRDefault="00C653CB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A06862" w:rsidRDefault="00C653CB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/>
                <w:snapToGrid/>
              </w:rPr>
              <w:t>75</w:t>
            </w:r>
            <w:r w:rsidR="004D474C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A06862" w:rsidRDefault="004D474C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A06862" w:rsidRDefault="00C653CB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/>
                <w:snapToGrid/>
              </w:rPr>
              <w:t>25</w:t>
            </w:r>
            <w:r w:rsidR="004D474C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:rsidR="00A06862" w:rsidRDefault="004D474C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删除之后仍会显示</w:t>
            </w:r>
          </w:p>
        </w:tc>
      </w:tr>
      <w:tr w:rsidR="00A353A1" w:rsidTr="00BF6954">
        <w:tc>
          <w:tcPr>
            <w:tcW w:w="993" w:type="dxa"/>
            <w:vMerge/>
          </w:tcPr>
          <w:p w:rsidR="00A353A1" w:rsidRPr="00BF6954" w:rsidRDefault="00A353A1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A353A1" w:rsidRDefault="00D01B05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用户信息管理</w:t>
            </w:r>
          </w:p>
        </w:tc>
        <w:tc>
          <w:tcPr>
            <w:tcW w:w="979" w:type="dxa"/>
          </w:tcPr>
          <w:p w:rsidR="00A353A1" w:rsidRDefault="00C653CB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A353A1" w:rsidRDefault="00C653CB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/>
                <w:snapToGrid/>
              </w:rPr>
              <w:t>66</w:t>
            </w:r>
            <w:r w:rsidR="002D1E8F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A353A1" w:rsidRDefault="002D1E8F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A353A1" w:rsidRDefault="00C653CB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/>
                <w:snapToGrid/>
              </w:rPr>
              <w:t>33</w:t>
            </w:r>
            <w:r w:rsidR="002D1E8F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:rsidR="00A353A1" w:rsidRDefault="002D1E8F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用户头像更改存在</w:t>
            </w:r>
            <w:r>
              <w:rPr>
                <w:rFonts w:ascii="Times New Roman" w:hint="eastAsia"/>
                <w:snapToGrid/>
              </w:rPr>
              <w:t>bug</w:t>
            </w:r>
          </w:p>
        </w:tc>
      </w:tr>
      <w:tr w:rsidR="002D1E8F" w:rsidTr="00BF6954">
        <w:tc>
          <w:tcPr>
            <w:tcW w:w="993" w:type="dxa"/>
            <w:vMerge/>
          </w:tcPr>
          <w:p w:rsidR="002D1E8F" w:rsidRPr="00BF6954" w:rsidRDefault="002D1E8F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D1E8F" w:rsidRDefault="002D1E8F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关注</w:t>
            </w:r>
          </w:p>
        </w:tc>
        <w:tc>
          <w:tcPr>
            <w:tcW w:w="979" w:type="dxa"/>
          </w:tcPr>
          <w:p w:rsidR="002D1E8F" w:rsidRDefault="00EA24DA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2D1E8F" w:rsidRDefault="001C04E4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2D1E8F" w:rsidRDefault="001C04E4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D1E8F" w:rsidRDefault="001C04E4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D1E8F" w:rsidRDefault="001C04E4" w:rsidP="001C04E4">
            <w:pPr>
              <w:spacing w:after="120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对用户和问题的关注与取消</w:t>
            </w:r>
          </w:p>
        </w:tc>
      </w:tr>
      <w:tr w:rsidR="00955DC2" w:rsidTr="00C80E1C">
        <w:trPr>
          <w:trHeight w:val="675"/>
        </w:trPr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C653C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  <w:r>
              <w:rPr>
                <w:rFonts w:ascii="Times New Roman"/>
                <w:snapToGrid/>
              </w:rPr>
              <w:t>2</w:t>
            </w:r>
          </w:p>
        </w:tc>
        <w:tc>
          <w:tcPr>
            <w:tcW w:w="1116" w:type="dxa"/>
          </w:tcPr>
          <w:p w:rsidR="00955DC2" w:rsidRPr="00BF11EB" w:rsidRDefault="00C653C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78.13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955DC2" w:rsidRPr="00BF11EB" w:rsidRDefault="00C653C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</w:t>
            </w:r>
          </w:p>
        </w:tc>
        <w:tc>
          <w:tcPr>
            <w:tcW w:w="1116" w:type="dxa"/>
          </w:tcPr>
          <w:p w:rsidR="00955DC2" w:rsidRPr="00BF11EB" w:rsidRDefault="00C653C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21.87</w:t>
            </w:r>
            <w:r w:rsidR="0032100F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955DC2" w:rsidRPr="00BF11EB" w:rsidRDefault="00C653C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  <w:r>
              <w:rPr>
                <w:rFonts w:ascii="Times New Roman"/>
                <w:snapToGrid/>
              </w:rPr>
              <w:t>3</w:t>
            </w:r>
          </w:p>
        </w:tc>
        <w:tc>
          <w:tcPr>
            <w:tcW w:w="1116" w:type="dxa"/>
          </w:tcPr>
          <w:p w:rsidR="00955DC2" w:rsidRPr="00BF11EB" w:rsidRDefault="00C653C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955DC2" w:rsidRPr="00BF11EB" w:rsidRDefault="00C653C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C653C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653CB" w:rsidTr="00BF6954">
        <w:tc>
          <w:tcPr>
            <w:tcW w:w="993" w:type="dxa"/>
            <w:vMerge/>
          </w:tcPr>
          <w:p w:rsidR="00C653CB" w:rsidRPr="00BF6954" w:rsidRDefault="00C653C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:rsidR="00C653CB" w:rsidRPr="00BF6954" w:rsidRDefault="00BC31F3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界面</w:t>
            </w:r>
          </w:p>
        </w:tc>
        <w:tc>
          <w:tcPr>
            <w:tcW w:w="979" w:type="dxa"/>
          </w:tcPr>
          <w:p w:rsidR="00C653CB" w:rsidRDefault="00BC31F3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C653CB" w:rsidRDefault="00BC31F3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C653CB" w:rsidRDefault="00BC31F3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C653CB" w:rsidRDefault="00BC31F3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C653CB" w:rsidRPr="00BF11EB" w:rsidRDefault="00C653C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BC31F3" w:rsidTr="00BF6954">
        <w:tc>
          <w:tcPr>
            <w:tcW w:w="993" w:type="dxa"/>
            <w:vMerge/>
          </w:tcPr>
          <w:p w:rsidR="00BC31F3" w:rsidRPr="00BF6954" w:rsidRDefault="00BC31F3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:rsidR="00BC31F3" w:rsidRDefault="00BC31F3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单元测试</w:t>
            </w:r>
          </w:p>
        </w:tc>
        <w:tc>
          <w:tcPr>
            <w:tcW w:w="979" w:type="dxa"/>
          </w:tcPr>
          <w:p w:rsidR="00BC31F3" w:rsidRDefault="00BC31F3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8</w:t>
            </w:r>
          </w:p>
        </w:tc>
        <w:tc>
          <w:tcPr>
            <w:tcW w:w="1116" w:type="dxa"/>
          </w:tcPr>
          <w:p w:rsidR="00BC31F3" w:rsidRDefault="00F21253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/>
                <w:snapToGrid/>
              </w:rPr>
              <w:t>75</w:t>
            </w:r>
            <w:r w:rsidR="00BC31F3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BC31F3" w:rsidRDefault="00F21253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BC31F3" w:rsidRDefault="00F21253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  <w:r>
              <w:rPr>
                <w:rFonts w:ascii="Times New Roman"/>
                <w:snapToGrid/>
              </w:rPr>
              <w:t>5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:rsidR="00BC31F3" w:rsidRPr="00BF11EB" w:rsidRDefault="00BC31F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BC31F3" w:rsidTr="00BF6954">
        <w:tc>
          <w:tcPr>
            <w:tcW w:w="993" w:type="dxa"/>
            <w:vMerge/>
          </w:tcPr>
          <w:p w:rsidR="00BC31F3" w:rsidRPr="00BF6954" w:rsidRDefault="00BC31F3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:rsidR="00BC31F3" w:rsidRDefault="00BC31F3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兼容性测试</w:t>
            </w:r>
          </w:p>
        </w:tc>
        <w:tc>
          <w:tcPr>
            <w:tcW w:w="979" w:type="dxa"/>
          </w:tcPr>
          <w:p w:rsidR="00BC31F3" w:rsidRDefault="00BC31F3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BC31F3" w:rsidRDefault="00BC31F3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BC31F3" w:rsidRDefault="00BC31F3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BC31F3" w:rsidRDefault="00BC31F3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BC31F3" w:rsidRPr="00BF11EB" w:rsidRDefault="00BC31F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A039B3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部署</w:t>
            </w:r>
          </w:p>
        </w:tc>
        <w:tc>
          <w:tcPr>
            <w:tcW w:w="979" w:type="dxa"/>
          </w:tcPr>
          <w:p w:rsidR="00955DC2" w:rsidRPr="00BF11EB" w:rsidRDefault="00A039B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955DC2" w:rsidRPr="00BF11EB" w:rsidRDefault="00A039B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955DC2" w:rsidRPr="00BF11EB" w:rsidRDefault="00F2125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A039B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955DC2" w:rsidRPr="00A039B3" w:rsidRDefault="00A039B3" w:rsidP="00955DC2">
            <w:pPr>
              <w:spacing w:after="120"/>
              <w:jc w:val="center"/>
              <w:rPr>
                <w:rFonts w:ascii="Times New Roman"/>
                <w:iCs/>
                <w:snapToGrid/>
                <w:color w:val="0000FF"/>
              </w:rPr>
            </w:pPr>
            <w:r>
              <w:rPr>
                <w:rFonts w:ascii="Times New Roman" w:hint="eastAsia"/>
                <w:iCs/>
                <w:snapToGrid/>
                <w:color w:val="0000FF"/>
              </w:rPr>
              <w:t>3</w:t>
            </w:r>
            <w:r w:rsidR="00BC31F3">
              <w:rPr>
                <w:rFonts w:ascii="Times New Roman"/>
                <w:iCs/>
                <w:snapToGrid/>
                <w:color w:val="0000FF"/>
              </w:rPr>
              <w:t>8</w:t>
            </w:r>
          </w:p>
        </w:tc>
        <w:tc>
          <w:tcPr>
            <w:tcW w:w="1116" w:type="dxa"/>
          </w:tcPr>
          <w:p w:rsidR="00955DC2" w:rsidRPr="00A039B3" w:rsidRDefault="00F21253" w:rsidP="00955DC2">
            <w:pPr>
              <w:spacing w:after="120"/>
              <w:jc w:val="center"/>
              <w:rPr>
                <w:rFonts w:ascii="Times New Roman"/>
                <w:iCs/>
                <w:snapToGrid/>
                <w:color w:val="0000FF"/>
              </w:rPr>
            </w:pPr>
            <w:r>
              <w:rPr>
                <w:rFonts w:ascii="Times New Roman"/>
                <w:iCs/>
                <w:snapToGrid/>
                <w:color w:val="0000FF"/>
              </w:rPr>
              <w:t>95</w:t>
            </w:r>
            <w:r w:rsidR="00BC31F3">
              <w:rPr>
                <w:rFonts w:ascii="Times New Roman" w:hint="eastAsia"/>
                <w:iCs/>
                <w:snapToGrid/>
                <w:color w:val="0000FF"/>
              </w:rPr>
              <w:t>%</w:t>
            </w:r>
          </w:p>
        </w:tc>
        <w:tc>
          <w:tcPr>
            <w:tcW w:w="1112" w:type="dxa"/>
          </w:tcPr>
          <w:p w:rsidR="00955DC2" w:rsidRPr="00A039B3" w:rsidRDefault="00F21253" w:rsidP="00955DC2">
            <w:pPr>
              <w:spacing w:after="120"/>
              <w:jc w:val="center"/>
              <w:rPr>
                <w:rFonts w:ascii="Times New Roman"/>
                <w:iCs/>
                <w:snapToGrid/>
                <w:color w:val="0000FF"/>
              </w:rPr>
            </w:pPr>
            <w:r>
              <w:rPr>
                <w:rFonts w:ascii="Times New Roman" w:hint="eastAsia"/>
                <w:iCs/>
                <w:snapToGrid/>
                <w:color w:val="0000FF"/>
              </w:rPr>
              <w:t>2</w:t>
            </w:r>
          </w:p>
        </w:tc>
        <w:tc>
          <w:tcPr>
            <w:tcW w:w="1116" w:type="dxa"/>
          </w:tcPr>
          <w:p w:rsidR="00955DC2" w:rsidRPr="00A039B3" w:rsidRDefault="00F21253" w:rsidP="00955DC2">
            <w:pPr>
              <w:spacing w:after="120"/>
              <w:jc w:val="center"/>
              <w:rPr>
                <w:rFonts w:ascii="Times New Roman"/>
                <w:iCs/>
                <w:snapToGrid/>
                <w:color w:val="0000FF"/>
              </w:rPr>
            </w:pPr>
            <w:r>
              <w:rPr>
                <w:rFonts w:ascii="Times New Roman" w:hint="eastAsia"/>
                <w:iCs/>
                <w:snapToGrid/>
                <w:color w:val="0000FF"/>
              </w:rPr>
              <w:t>5%</w:t>
            </w:r>
          </w:p>
        </w:tc>
        <w:tc>
          <w:tcPr>
            <w:tcW w:w="1116" w:type="dxa"/>
          </w:tcPr>
          <w:p w:rsidR="00955DC2" w:rsidRPr="00A039B3" w:rsidRDefault="00955DC2" w:rsidP="00955DC2">
            <w:pPr>
              <w:spacing w:after="120"/>
              <w:jc w:val="center"/>
              <w:rPr>
                <w:rFonts w:ascii="Times New Roman"/>
                <w:iCs/>
                <w:snapToGrid/>
                <w:color w:val="0000FF"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Pr="00A039B3" w:rsidRDefault="00BC31F3" w:rsidP="00955DC2">
            <w:pPr>
              <w:spacing w:after="120"/>
              <w:jc w:val="center"/>
              <w:rPr>
                <w:rFonts w:ascii="Times New Roman"/>
                <w:iCs/>
                <w:snapToGrid/>
                <w:color w:val="0000FF"/>
              </w:rPr>
            </w:pPr>
            <w:r>
              <w:rPr>
                <w:rFonts w:ascii="Times New Roman" w:hint="eastAsia"/>
                <w:iCs/>
                <w:snapToGrid/>
                <w:color w:val="0000FF"/>
              </w:rPr>
              <w:t>7</w:t>
            </w:r>
            <w:r>
              <w:rPr>
                <w:rFonts w:ascii="Times New Roman"/>
                <w:iCs/>
                <w:snapToGrid/>
                <w:color w:val="0000FF"/>
              </w:rPr>
              <w:t>0</w:t>
            </w:r>
          </w:p>
        </w:tc>
        <w:tc>
          <w:tcPr>
            <w:tcW w:w="1116" w:type="dxa"/>
          </w:tcPr>
          <w:p w:rsidR="00955DC2" w:rsidRPr="00A039B3" w:rsidRDefault="00F21253" w:rsidP="00955DC2">
            <w:pPr>
              <w:spacing w:after="120"/>
              <w:jc w:val="center"/>
              <w:rPr>
                <w:rFonts w:ascii="Times New Roman"/>
                <w:iCs/>
                <w:snapToGrid/>
                <w:color w:val="0000FF"/>
              </w:rPr>
            </w:pPr>
            <w:r>
              <w:rPr>
                <w:rFonts w:ascii="Times New Roman"/>
                <w:iCs/>
                <w:snapToGrid/>
                <w:color w:val="0000FF"/>
              </w:rPr>
              <w:t>87</w:t>
            </w:r>
            <w:r w:rsidR="00BC31F3">
              <w:rPr>
                <w:rFonts w:ascii="Times New Roman" w:hint="eastAsia"/>
                <w:iCs/>
                <w:snapToGrid/>
                <w:color w:val="0000FF"/>
              </w:rPr>
              <w:t>%</w:t>
            </w:r>
          </w:p>
        </w:tc>
        <w:tc>
          <w:tcPr>
            <w:tcW w:w="1112" w:type="dxa"/>
          </w:tcPr>
          <w:p w:rsidR="00955DC2" w:rsidRPr="00A039B3" w:rsidRDefault="00F21253" w:rsidP="00955DC2">
            <w:pPr>
              <w:spacing w:after="120"/>
              <w:jc w:val="center"/>
              <w:rPr>
                <w:rFonts w:ascii="Times New Roman"/>
                <w:iCs/>
                <w:snapToGrid/>
                <w:color w:val="0000FF"/>
              </w:rPr>
            </w:pPr>
            <w:r>
              <w:rPr>
                <w:rFonts w:ascii="Times New Roman" w:hint="eastAsia"/>
                <w:iCs/>
                <w:snapToGrid/>
                <w:color w:val="0000FF"/>
              </w:rPr>
              <w:t>9</w:t>
            </w:r>
          </w:p>
        </w:tc>
        <w:tc>
          <w:tcPr>
            <w:tcW w:w="1116" w:type="dxa"/>
          </w:tcPr>
          <w:p w:rsidR="00955DC2" w:rsidRPr="00A039B3" w:rsidRDefault="00F21253" w:rsidP="00955DC2">
            <w:pPr>
              <w:spacing w:after="120"/>
              <w:jc w:val="center"/>
              <w:rPr>
                <w:rFonts w:ascii="Times New Roman"/>
                <w:iCs/>
                <w:snapToGrid/>
                <w:color w:val="0000FF"/>
              </w:rPr>
            </w:pPr>
            <w:r>
              <w:rPr>
                <w:rFonts w:ascii="Times New Roman" w:hint="eastAsia"/>
                <w:iCs/>
                <w:snapToGrid/>
                <w:color w:val="0000FF"/>
              </w:rPr>
              <w:t>1</w:t>
            </w:r>
            <w:r>
              <w:rPr>
                <w:rFonts w:ascii="Times New Roman"/>
                <w:iCs/>
                <w:snapToGrid/>
                <w:color w:val="0000FF"/>
              </w:rPr>
              <w:t>3</w:t>
            </w:r>
            <w:r>
              <w:rPr>
                <w:rFonts w:ascii="Times New Roman" w:hint="eastAsia"/>
                <w:iCs/>
                <w:snapToGrid/>
                <w:color w:val="0000FF"/>
              </w:rPr>
              <w:t>%</w:t>
            </w:r>
          </w:p>
        </w:tc>
        <w:tc>
          <w:tcPr>
            <w:tcW w:w="1116" w:type="dxa"/>
          </w:tcPr>
          <w:p w:rsidR="00955DC2" w:rsidRPr="00A039B3" w:rsidRDefault="00955DC2" w:rsidP="00955DC2">
            <w:pPr>
              <w:spacing w:after="120"/>
              <w:jc w:val="center"/>
              <w:rPr>
                <w:rFonts w:ascii="Times New Roman"/>
                <w:iCs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0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0"/>
      <w:proofErr w:type="spellEnd"/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A039B3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438" w:type="dxa"/>
          </w:tcPr>
          <w:p w:rsidR="00B90DCB" w:rsidRPr="007F35AF" w:rsidRDefault="00F21253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4</w:t>
            </w:r>
          </w:p>
        </w:tc>
        <w:tc>
          <w:tcPr>
            <w:tcW w:w="1439" w:type="dxa"/>
          </w:tcPr>
          <w:p w:rsidR="00B90DCB" w:rsidRPr="007F35AF" w:rsidRDefault="00F21253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3</w:t>
            </w:r>
          </w:p>
        </w:tc>
        <w:tc>
          <w:tcPr>
            <w:tcW w:w="1439" w:type="dxa"/>
          </w:tcPr>
          <w:p w:rsidR="00B90DCB" w:rsidRPr="007F35AF" w:rsidRDefault="00BC31F3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7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F21253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14.3</w:t>
            </w:r>
            <w:r w:rsidR="00A039B3"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438" w:type="dxa"/>
          </w:tcPr>
          <w:p w:rsidR="00B90DCB" w:rsidRPr="007F35AF" w:rsidRDefault="00F21253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57.1</w:t>
            </w:r>
            <w:r w:rsidR="00A039B3"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439" w:type="dxa"/>
          </w:tcPr>
          <w:p w:rsidR="00B90DCB" w:rsidRPr="007F35AF" w:rsidRDefault="00A039B3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4</w:t>
            </w:r>
            <w:r w:rsidR="00F21253">
              <w:rPr>
                <w:rFonts w:ascii="Times New Roman"/>
                <w:snapToGrid/>
                <w:sz w:val="21"/>
                <w:szCs w:val="21"/>
              </w:rPr>
              <w:t>2.6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1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1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2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2"/>
      <w:proofErr w:type="spellEnd"/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95686C">
        <w:rPr>
          <w:rFonts w:ascii="Times New Roman"/>
          <w:i/>
          <w:snapToGrid/>
          <w:color w:val="0000FF"/>
        </w:rPr>
        <w:t>简要</w:t>
      </w:r>
      <w:r w:rsidRPr="000B2529">
        <w:rPr>
          <w:rFonts w:ascii="Times New Roman" w:hint="eastAsia"/>
          <w:i/>
          <w:snapToGrid/>
          <w:color w:val="0000FF"/>
        </w:rPr>
        <w:t>阐明</w:t>
      </w:r>
      <w:r w:rsidR="0095686C">
        <w:rPr>
          <w:rFonts w:ascii="Times New Roman" w:hint="eastAsia"/>
          <w:i/>
          <w:snapToGrid/>
          <w:color w:val="0000FF"/>
        </w:rPr>
        <w:t>功能缺陷汇总情况，并给出具体功能缺陷列表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701"/>
        <w:gridCol w:w="4125"/>
        <w:gridCol w:w="978"/>
      </w:tblGrid>
      <w:tr w:rsidR="009C7261" w:rsidRPr="00790B3E" w:rsidTr="00F21253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F21253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A039B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B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ug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A039B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A039B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用户登录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A039B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未激活用户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A039B3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未激活用户也能正常登录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A039B3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1</w:t>
            </w:r>
            <w:r w:rsidR="00BC31F3">
              <w:rPr>
                <w:rFonts w:ascii="Times New Roman"/>
                <w:color w:val="000000"/>
                <w:sz w:val="21"/>
                <w:szCs w:val="21"/>
              </w:rPr>
              <w:t>2</w:t>
            </w:r>
          </w:p>
        </w:tc>
      </w:tr>
      <w:tr w:rsidR="009C7261" w:rsidRPr="00790B3E" w:rsidTr="00F21253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A039B3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A039B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A039B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用户登录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A039B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用户不存在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A039B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用户不存在时不能正常报错，但确实未登录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527C4E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9</w:t>
            </w:r>
          </w:p>
        </w:tc>
      </w:tr>
      <w:tr w:rsidR="009C7261" w:rsidRPr="00790B3E" w:rsidTr="00F21253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A039B3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527C4E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A039B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用户退出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A039B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退出异常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A039B3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用户退出之后页面不能显示未登录状态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151829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14</w:t>
            </w:r>
          </w:p>
        </w:tc>
      </w:tr>
      <w:tr w:rsidR="00A039B3" w:rsidRPr="00790B3E" w:rsidTr="00F21253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9B3" w:rsidRPr="007F35AF" w:rsidRDefault="00A039B3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9B3" w:rsidRPr="007F35AF" w:rsidRDefault="00A039B3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9B3" w:rsidRPr="007F35AF" w:rsidRDefault="00A039B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9B3" w:rsidRPr="007F35AF" w:rsidRDefault="00A039B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问题管理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9B3" w:rsidRPr="007F35AF" w:rsidRDefault="00A039B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问题删除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9B3" w:rsidRPr="007F35AF" w:rsidRDefault="00A039B3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问题删除后仍会显示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9B3" w:rsidRPr="007F35AF" w:rsidRDefault="00F21253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33</w:t>
            </w:r>
          </w:p>
        </w:tc>
      </w:tr>
      <w:tr w:rsidR="00A039B3" w:rsidRPr="00790B3E" w:rsidTr="00F21253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9B3" w:rsidRDefault="00A039B3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9B3" w:rsidRDefault="00A039B3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9B3" w:rsidRDefault="00A039B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严重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9B3" w:rsidRDefault="00A039B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用户编辑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9B3" w:rsidRDefault="00A039B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编辑逻辑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9B3" w:rsidRDefault="00A039B3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编辑组件有严重逻辑，导致上传头像失败，以及用户信息丢失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9B3" w:rsidRDefault="00F21253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38</w:t>
            </w:r>
          </w:p>
        </w:tc>
      </w:tr>
      <w:tr w:rsidR="00BC31F3" w:rsidRPr="00790B3E" w:rsidTr="00F21253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31F3" w:rsidRDefault="00151829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31F3" w:rsidRDefault="00151829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1F3" w:rsidRDefault="00151829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1F3" w:rsidRDefault="00151829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用户登录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1F3" w:rsidRDefault="00151829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用户被封禁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1F3" w:rsidRDefault="00151829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被封禁用户也能正常登录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1F3" w:rsidRDefault="00151829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1</w:t>
            </w:r>
            <w:r>
              <w:rPr>
                <w:rFonts w:ascii="Times New Roman"/>
                <w:color w:val="000000"/>
                <w:sz w:val="21"/>
                <w:szCs w:val="21"/>
              </w:rPr>
              <w:t>1</w:t>
            </w:r>
          </w:p>
        </w:tc>
      </w:tr>
      <w:tr w:rsidR="00151829" w:rsidRPr="00790B3E" w:rsidTr="00F21253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1829" w:rsidRDefault="00151829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1829" w:rsidRDefault="00151829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829" w:rsidRDefault="00151829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829" w:rsidRDefault="00151829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用户通知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829" w:rsidRDefault="00F2125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通知页面缺陷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829" w:rsidRDefault="00F21253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通知页面有些许缺陷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829" w:rsidRDefault="00F21253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3</w:t>
            </w:r>
            <w:r>
              <w:rPr>
                <w:rFonts w:ascii="Times New Roman"/>
                <w:color w:val="000000"/>
                <w:sz w:val="21"/>
                <w:szCs w:val="21"/>
              </w:rPr>
              <w:t>1</w:t>
            </w: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3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3"/>
      <w:proofErr w:type="spellEnd"/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EB6D2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0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EB6D2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F21253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单元测试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EB6D2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单元测试覆盖率缺陷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EB6D2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对</w:t>
            </w:r>
            <w:proofErr w:type="spellStart"/>
            <w:r>
              <w:rPr>
                <w:rFonts w:ascii="Times New Roman" w:hint="eastAsia"/>
                <w:color w:val="000000"/>
                <w:sz w:val="21"/>
                <w:szCs w:val="21"/>
              </w:rPr>
              <w:t>userService</w:t>
            </w:r>
            <w:proofErr w:type="spellEnd"/>
            <w:r>
              <w:rPr>
                <w:rFonts w:ascii="Times New Roman" w:hint="eastAsia"/>
                <w:color w:val="000000"/>
                <w:sz w:val="21"/>
                <w:szCs w:val="21"/>
              </w:rPr>
              <w:t>层的代码覆盖率为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9</w:t>
            </w:r>
            <w:r>
              <w:rPr>
                <w:rFonts w:ascii="Times New Roman"/>
                <w:color w:val="000000"/>
                <w:sz w:val="21"/>
                <w:szCs w:val="21"/>
              </w:rPr>
              <w:t>3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%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，未达到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9</w:t>
            </w:r>
            <w:r>
              <w:rPr>
                <w:rFonts w:ascii="Times New Roman"/>
                <w:color w:val="000000"/>
                <w:sz w:val="21"/>
                <w:szCs w:val="21"/>
              </w:rPr>
              <w:t>5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%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EB6D2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045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EB6D2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0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EB6D2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EB6D2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单元测试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EB6D2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单元测试覆盖率缺陷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EB6D2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对用户关注问题的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service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代码覆盖率为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9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%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，未达到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9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5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%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EB6D2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0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45</w:t>
            </w: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D4B71" w:rsidRPr="007D4B71" w:rsidRDefault="00625BB9" w:rsidP="007D4B71">
      <w:pPr>
        <w:pStyle w:val="1"/>
        <w:rPr>
          <w:rFonts w:hint="eastAsia"/>
        </w:rPr>
      </w:pPr>
      <w:bookmarkStart w:id="14" w:name="_Toc393891312"/>
      <w:r>
        <w:rPr>
          <w:rFonts w:hint="eastAsia"/>
        </w:rPr>
        <w:t>测试结论与建议</w:t>
      </w:r>
      <w:bookmarkEnd w:id="14"/>
    </w:p>
    <w:p w:rsidR="00F41964" w:rsidRDefault="00F41964" w:rsidP="007D4B71">
      <w:pPr>
        <w:pStyle w:val="a9"/>
        <w:ind w:left="0"/>
      </w:pPr>
      <w:r>
        <w:rPr>
          <w:rFonts w:hint="eastAsia"/>
        </w:rPr>
        <w:t>测试过程中遇到的问题：</w:t>
      </w:r>
    </w:p>
    <w:p w:rsidR="00F41964" w:rsidRDefault="00F41964" w:rsidP="00F41964">
      <w:pPr>
        <w:pStyle w:val="af1"/>
        <w:ind w:firstLineChars="0" w:firstLine="72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进行测试时</w:t>
      </w:r>
      <w:r>
        <w:rPr>
          <w:rFonts w:hint="eastAsia"/>
        </w:rPr>
        <w:t>部分端口显示</w:t>
      </w:r>
      <w:r>
        <w:t>500</w:t>
      </w:r>
    </w:p>
    <w:p w:rsidR="007D4B71" w:rsidRDefault="00F41964" w:rsidP="007D4B71">
      <w:pPr>
        <w:ind w:firstLine="720"/>
        <w:rPr>
          <w:rFonts w:hint="eastAsia"/>
        </w:rPr>
      </w:pPr>
      <w:r>
        <w:rPr>
          <w:rFonts w:hint="eastAsia"/>
        </w:rPr>
        <w:t>一些数据获取的接口响应时间过长，</w:t>
      </w:r>
      <w:r w:rsidR="007D4B71">
        <w:rPr>
          <w:rFonts w:hint="eastAsia"/>
        </w:rPr>
        <w:t>延迟较高</w:t>
      </w:r>
      <w:r w:rsidRPr="005F579C">
        <w:rPr>
          <w:rFonts w:hint="eastAsia"/>
        </w:rPr>
        <w:t xml:space="preserve"> </w:t>
      </w:r>
    </w:p>
    <w:p w:rsidR="007D4B71" w:rsidRDefault="007D4B71" w:rsidP="007D4B71">
      <w:pPr>
        <w:pStyle w:val="a9"/>
        <w:ind w:left="0"/>
      </w:pPr>
      <w:r>
        <w:rPr>
          <w:rFonts w:hint="eastAsia"/>
        </w:rPr>
        <w:t>测试结果进行的分析：</w:t>
      </w:r>
    </w:p>
    <w:p w:rsidR="00F41964" w:rsidRDefault="00F41964" w:rsidP="007D4B71">
      <w:pPr>
        <w:ind w:firstLine="720"/>
      </w:pPr>
      <w:r>
        <w:rPr>
          <w:rFonts w:hint="eastAsia"/>
        </w:rPr>
        <w:t>本次测试结果</w:t>
      </w:r>
      <w:r w:rsidR="007D4B71">
        <w:rPr>
          <w:rFonts w:hint="eastAsia"/>
        </w:rPr>
        <w:t>暴露了平台的功能性需求的完成度较低，许多高优先级的需求并没有很好地做到位，</w:t>
      </w:r>
    </w:p>
    <w:p w:rsidR="007D4B71" w:rsidRDefault="007D4B71" w:rsidP="007D4B71">
      <w:pPr>
        <w:ind w:firstLine="720"/>
      </w:pPr>
      <w:r>
        <w:rPr>
          <w:rFonts w:hint="eastAsia"/>
        </w:rPr>
        <w:t>同时压力测试的数据量不足，可能导致测试结果的不准确。</w:t>
      </w:r>
    </w:p>
    <w:p w:rsidR="007D4B71" w:rsidRPr="007D4B71" w:rsidRDefault="007D4B71" w:rsidP="007D4B71">
      <w:pPr>
        <w:ind w:left="720"/>
        <w:rPr>
          <w:rFonts w:hint="eastAsia"/>
        </w:rPr>
      </w:pPr>
      <w:r>
        <w:rPr>
          <w:rFonts w:hint="eastAsia"/>
        </w:rPr>
        <w:t>单元测试在service层的代码覆盖率高，算是比较可靠，但是面对前端的许多非法请求并没有很好处理，由于缺乏端到端测试，导致了我们答辩的不足</w:t>
      </w:r>
    </w:p>
    <w:p w:rsidR="007D4B71" w:rsidRPr="007D4B71" w:rsidRDefault="00F41964" w:rsidP="007D4B71">
      <w:pPr>
        <w:pStyle w:val="a9"/>
        <w:ind w:left="0"/>
        <w:rPr>
          <w:rFonts w:hint="eastAsia"/>
        </w:rPr>
      </w:pPr>
      <w:r w:rsidRPr="005F579C">
        <w:rPr>
          <w:rFonts w:hint="eastAsia"/>
        </w:rPr>
        <w:t>本次测试的结论：</w:t>
      </w:r>
    </w:p>
    <w:p w:rsidR="00F41964" w:rsidRPr="007D4B71" w:rsidRDefault="007D4B71" w:rsidP="00F41964">
      <w:pPr>
        <w:rPr>
          <w:rFonts w:hint="eastAsia"/>
        </w:rPr>
      </w:pPr>
      <w:r>
        <w:tab/>
      </w:r>
      <w:r>
        <w:rPr>
          <w:rFonts w:hint="eastAsia"/>
        </w:rPr>
        <w:t>本次测试暴露了系统的诸多不足，需要修复的bug较多，但严重bug不多，不会影响用户的正常使用与体验</w:t>
      </w:r>
    </w:p>
    <w:p w:rsidR="00E8382F" w:rsidRPr="005F579C" w:rsidRDefault="00F41964" w:rsidP="00F41964">
      <w:pPr>
        <w:pStyle w:val="a9"/>
        <w:ind w:left="0"/>
        <w:rPr>
          <w:rFonts w:hint="eastAsia"/>
        </w:rPr>
      </w:pPr>
      <w:r w:rsidRPr="005F579C">
        <w:rPr>
          <w:rFonts w:hint="eastAsia"/>
        </w:rPr>
        <w:t>可取的建议措施：</w:t>
      </w:r>
    </w:p>
    <w:p w:rsidR="00F41964" w:rsidRDefault="007D4B71" w:rsidP="00E8382F">
      <w:pPr>
        <w:pStyle w:val="af1"/>
        <w:ind w:firstLineChars="0" w:firstLine="0"/>
        <w:rPr>
          <w:rFonts w:hint="eastAsia"/>
        </w:rPr>
      </w:pPr>
      <w:r>
        <w:tab/>
      </w:r>
      <w:r w:rsidR="00E8382F">
        <w:rPr>
          <w:rFonts w:hint="eastAsia"/>
        </w:rPr>
        <w:t>本次项目给了我们很大的教训。在小组项目中，合作是关键，分工混乱不明确的情况下，很容易导致返工和失败，</w:t>
      </w:r>
      <w:r>
        <w:rPr>
          <w:rFonts w:hint="eastAsia"/>
        </w:rPr>
        <w:t>在未来的项目开发中，要及时进行功能和非功能测试，</w:t>
      </w:r>
      <w:r w:rsidR="00E8382F">
        <w:rPr>
          <w:rFonts w:hint="eastAsia"/>
        </w:rPr>
        <w:t>增强前后端的工作沟通，做好分工，严格按照迭代计划进行执行，才可以避免项目的失败</w:t>
      </w:r>
      <w:bookmarkStart w:id="15" w:name="_GoBack"/>
      <w:bookmarkEnd w:id="15"/>
    </w:p>
    <w:p w:rsidR="00F03B5C" w:rsidRPr="00E8382F" w:rsidRDefault="00F03B5C" w:rsidP="00F41964">
      <w:pPr>
        <w:pStyle w:val="InfoBlue"/>
        <w:rPr>
          <w:rFonts w:hint="eastAsia"/>
        </w:rPr>
      </w:pPr>
    </w:p>
    <w:sectPr w:rsidR="00F03B5C" w:rsidRPr="00E8382F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4817" w:rsidRDefault="00794817">
      <w:r>
        <w:separator/>
      </w:r>
    </w:p>
  </w:endnote>
  <w:endnote w:type="continuationSeparator" w:id="0">
    <w:p w:rsidR="00794817" w:rsidRDefault="00794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C4A8E">
            <w:rPr>
              <w:rStyle w:val="a8"/>
              <w:rFonts w:ascii="Times New Roman"/>
              <w:noProof/>
            </w:rPr>
            <w:t>4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C4A8E" w:rsidRPr="008C4A8E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4817" w:rsidRDefault="00794817">
      <w:r>
        <w:separator/>
      </w:r>
    </w:p>
  </w:footnote>
  <w:footnote w:type="continuationSeparator" w:id="0">
    <w:p w:rsidR="00794817" w:rsidRDefault="007948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7D4B71">
          <w:r>
            <w:rPr>
              <w:rFonts w:ascii="Times New Roman" w:hint="eastAsia"/>
            </w:rPr>
            <w:t>大学生问答平台</w:t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:rsidTr="00D24DCF">
      <w:tc>
        <w:tcPr>
          <w:tcW w:w="6379" w:type="dxa"/>
        </w:tcPr>
        <w:p w:rsidR="00D67C01" w:rsidRDefault="008C4A8E">
          <w:r>
            <w:rPr>
              <w:rFonts w:ascii="Times New Roman" w:hint="eastAsia"/>
            </w:rPr>
            <w:t>系统</w:t>
          </w:r>
          <w:r w:rsidR="00D67C01">
            <w:rPr>
              <w:rFonts w:ascii="Times New Roman"/>
            </w:rPr>
            <w:fldChar w:fldCharType="begin"/>
          </w:r>
          <w:r w:rsidR="00D67C01">
            <w:rPr>
              <w:rFonts w:ascii="Times New Roman"/>
            </w:rPr>
            <w:instrText xml:space="preserve"> TITLE  \* MERGEFORMAT </w:instrText>
          </w:r>
          <w:r w:rsidR="00D67C01"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 w:rsidR="00D67C01"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 w:rsidR="007D4B71">
            <w:rPr>
              <w:rFonts w:ascii="Times New Roman"/>
            </w:rPr>
            <w:t>2021</w:t>
          </w:r>
          <w:r w:rsidR="007D4B71">
            <w:rPr>
              <w:rFonts w:ascii="Times New Roman" w:hint="eastAsia"/>
            </w:rPr>
            <w:t>.</w:t>
          </w:r>
          <w:r w:rsidR="007D4B71">
            <w:rPr>
              <w:rFonts w:ascii="Times New Roman"/>
            </w:rPr>
            <w:t>1.8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60A0E"/>
    <w:rsid w:val="0007478F"/>
    <w:rsid w:val="000B2529"/>
    <w:rsid w:val="000F1651"/>
    <w:rsid w:val="000F7F79"/>
    <w:rsid w:val="00131345"/>
    <w:rsid w:val="00150CCE"/>
    <w:rsid w:val="00151829"/>
    <w:rsid w:val="0016113A"/>
    <w:rsid w:val="00162D65"/>
    <w:rsid w:val="00190CF2"/>
    <w:rsid w:val="001B5163"/>
    <w:rsid w:val="001C04E4"/>
    <w:rsid w:val="001F2D91"/>
    <w:rsid w:val="001F6694"/>
    <w:rsid w:val="00255982"/>
    <w:rsid w:val="002866D0"/>
    <w:rsid w:val="00292D69"/>
    <w:rsid w:val="002D1E8F"/>
    <w:rsid w:val="002E71CC"/>
    <w:rsid w:val="0030153D"/>
    <w:rsid w:val="00307DC6"/>
    <w:rsid w:val="00320074"/>
    <w:rsid w:val="0032100F"/>
    <w:rsid w:val="0035274A"/>
    <w:rsid w:val="003A09BF"/>
    <w:rsid w:val="003B6ADF"/>
    <w:rsid w:val="003E7102"/>
    <w:rsid w:val="003F4A24"/>
    <w:rsid w:val="004222F3"/>
    <w:rsid w:val="00496CE2"/>
    <w:rsid w:val="004A2F1C"/>
    <w:rsid w:val="004B0E53"/>
    <w:rsid w:val="004D474C"/>
    <w:rsid w:val="004D536E"/>
    <w:rsid w:val="00527C4E"/>
    <w:rsid w:val="00555086"/>
    <w:rsid w:val="00562AE3"/>
    <w:rsid w:val="005E7E40"/>
    <w:rsid w:val="0060630B"/>
    <w:rsid w:val="006104D3"/>
    <w:rsid w:val="006128B3"/>
    <w:rsid w:val="00614542"/>
    <w:rsid w:val="00621D95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85510"/>
    <w:rsid w:val="00790B3E"/>
    <w:rsid w:val="00794817"/>
    <w:rsid w:val="007D4B71"/>
    <w:rsid w:val="007F0A31"/>
    <w:rsid w:val="007F35AF"/>
    <w:rsid w:val="008136A6"/>
    <w:rsid w:val="008273F3"/>
    <w:rsid w:val="00836E8B"/>
    <w:rsid w:val="00844740"/>
    <w:rsid w:val="008A050A"/>
    <w:rsid w:val="008C4A8E"/>
    <w:rsid w:val="008E1AA7"/>
    <w:rsid w:val="00955DC2"/>
    <w:rsid w:val="0095686C"/>
    <w:rsid w:val="00986E0A"/>
    <w:rsid w:val="009A01E2"/>
    <w:rsid w:val="009A3432"/>
    <w:rsid w:val="009C7261"/>
    <w:rsid w:val="00A039B3"/>
    <w:rsid w:val="00A06862"/>
    <w:rsid w:val="00A07A93"/>
    <w:rsid w:val="00A1017B"/>
    <w:rsid w:val="00A25C0D"/>
    <w:rsid w:val="00A353A1"/>
    <w:rsid w:val="00A43755"/>
    <w:rsid w:val="00A6368F"/>
    <w:rsid w:val="00A72FD8"/>
    <w:rsid w:val="00A76715"/>
    <w:rsid w:val="00AB65D6"/>
    <w:rsid w:val="00B01E70"/>
    <w:rsid w:val="00B46746"/>
    <w:rsid w:val="00B4737F"/>
    <w:rsid w:val="00B54364"/>
    <w:rsid w:val="00B90DCB"/>
    <w:rsid w:val="00BC2634"/>
    <w:rsid w:val="00BC31F3"/>
    <w:rsid w:val="00BF11EB"/>
    <w:rsid w:val="00BF6954"/>
    <w:rsid w:val="00C076D8"/>
    <w:rsid w:val="00C11861"/>
    <w:rsid w:val="00C22D91"/>
    <w:rsid w:val="00C32D09"/>
    <w:rsid w:val="00C4091D"/>
    <w:rsid w:val="00C5163B"/>
    <w:rsid w:val="00C6379D"/>
    <w:rsid w:val="00C653CB"/>
    <w:rsid w:val="00C80E1C"/>
    <w:rsid w:val="00C9707C"/>
    <w:rsid w:val="00CB3465"/>
    <w:rsid w:val="00CD0DF7"/>
    <w:rsid w:val="00CD68FD"/>
    <w:rsid w:val="00D01B05"/>
    <w:rsid w:val="00D24DCF"/>
    <w:rsid w:val="00D36288"/>
    <w:rsid w:val="00D56EB5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8382F"/>
    <w:rsid w:val="00EA24DA"/>
    <w:rsid w:val="00EA42C2"/>
    <w:rsid w:val="00EB6D2C"/>
    <w:rsid w:val="00EE5F35"/>
    <w:rsid w:val="00F03B5C"/>
    <w:rsid w:val="00F1061A"/>
    <w:rsid w:val="00F21253"/>
    <w:rsid w:val="00F41964"/>
    <w:rsid w:val="00F554B7"/>
    <w:rsid w:val="00F60975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6F2FF2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F419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4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0</TotalTime>
  <Pages>7</Pages>
  <Words>600</Words>
  <Characters>3426</Characters>
  <Application>Microsoft Office Word</Application>
  <DocSecurity>0</DocSecurity>
  <Lines>28</Lines>
  <Paragraphs>8</Paragraphs>
  <ScaleCrop>false</ScaleCrop>
  <Company>&lt;SJTU&gt;</Company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天磊 熊</cp:lastModifiedBy>
  <cp:revision>2</cp:revision>
  <dcterms:created xsi:type="dcterms:W3CDTF">2021-01-08T18:51:00Z</dcterms:created>
  <dcterms:modified xsi:type="dcterms:W3CDTF">2021-01-08T18:51:00Z</dcterms:modified>
</cp:coreProperties>
</file>