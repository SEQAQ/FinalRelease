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61DA8" w14:textId="0150F4B3" w:rsidR="003A46E4" w:rsidRDefault="00572DEF">
      <w:pPr>
        <w:pStyle w:val="a4"/>
        <w:jc w:val="right"/>
      </w:pPr>
      <w:r>
        <w:rPr>
          <w:rFonts w:ascii="Arial" w:hAnsi="Arial" w:hint="eastAsia"/>
        </w:rPr>
        <w:t>大学生问答社区</w:t>
      </w:r>
    </w:p>
    <w:p w14:paraId="02561DA9"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02561DAA" w14:textId="77777777" w:rsidR="003A46E4" w:rsidRDefault="003A46E4">
      <w:pPr>
        <w:pStyle w:val="a4"/>
        <w:jc w:val="right"/>
      </w:pPr>
    </w:p>
    <w:p w14:paraId="02561DAB" w14:textId="77777777" w:rsidR="003A46E4" w:rsidRDefault="003A46E4">
      <w:pPr>
        <w:pStyle w:val="a4"/>
        <w:jc w:val="right"/>
        <w:rPr>
          <w:sz w:val="28"/>
        </w:rPr>
      </w:pPr>
      <w:r>
        <w:rPr>
          <w:rFonts w:hint="eastAsia"/>
          <w:sz w:val="28"/>
        </w:rPr>
        <w:t>版本</w:t>
      </w:r>
      <w:r>
        <w:rPr>
          <w:rFonts w:ascii="Arial" w:hAnsi="Arial"/>
          <w:sz w:val="28"/>
        </w:rPr>
        <w:t xml:space="preserve"> &lt;1.0&gt;</w:t>
      </w:r>
    </w:p>
    <w:p w14:paraId="02561DAC" w14:textId="77777777" w:rsidR="003A46E4" w:rsidRDefault="003A46E4">
      <w:pPr>
        <w:pStyle w:val="InfoBlue"/>
      </w:pPr>
    </w:p>
    <w:p w14:paraId="02561DB0" w14:textId="77777777" w:rsidR="003A46E4" w:rsidRDefault="003A46E4">
      <w:pPr>
        <w:pStyle w:val="a4"/>
        <w:rPr>
          <w:sz w:val="28"/>
        </w:rPr>
      </w:pPr>
    </w:p>
    <w:p w14:paraId="02561DB1" w14:textId="77777777" w:rsidR="003A46E4" w:rsidRDefault="003A46E4">
      <w:pPr>
        <w:sectPr w:rsidR="003A46E4">
          <w:headerReference w:type="default" r:id="rId8"/>
          <w:pgSz w:w="12240" w:h="15840" w:code="1"/>
          <w:pgMar w:top="1440" w:right="1440" w:bottom="1440" w:left="1440" w:header="720" w:footer="720" w:gutter="0"/>
          <w:cols w:space="720"/>
          <w:vAlign w:val="center"/>
        </w:sectPr>
      </w:pPr>
    </w:p>
    <w:p w14:paraId="02561DB2"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02561DB7" w14:textId="77777777">
        <w:tc>
          <w:tcPr>
            <w:tcW w:w="2304" w:type="dxa"/>
          </w:tcPr>
          <w:p w14:paraId="02561DB3" w14:textId="77777777" w:rsidR="003A46E4" w:rsidRDefault="003A46E4">
            <w:pPr>
              <w:pStyle w:val="Tabletext"/>
              <w:jc w:val="center"/>
              <w:rPr>
                <w:b/>
              </w:rPr>
            </w:pPr>
            <w:r>
              <w:rPr>
                <w:rFonts w:hint="eastAsia"/>
                <w:b/>
              </w:rPr>
              <w:t>日期</w:t>
            </w:r>
          </w:p>
        </w:tc>
        <w:tc>
          <w:tcPr>
            <w:tcW w:w="1152" w:type="dxa"/>
          </w:tcPr>
          <w:p w14:paraId="02561DB4" w14:textId="77777777" w:rsidR="003A46E4" w:rsidRDefault="003A46E4">
            <w:pPr>
              <w:pStyle w:val="Tabletext"/>
              <w:jc w:val="center"/>
              <w:rPr>
                <w:b/>
              </w:rPr>
            </w:pPr>
            <w:r>
              <w:rPr>
                <w:rFonts w:hint="eastAsia"/>
                <w:b/>
              </w:rPr>
              <w:t>版本</w:t>
            </w:r>
          </w:p>
        </w:tc>
        <w:tc>
          <w:tcPr>
            <w:tcW w:w="3744" w:type="dxa"/>
          </w:tcPr>
          <w:p w14:paraId="02561DB5" w14:textId="77777777" w:rsidR="003A46E4" w:rsidRDefault="003A46E4">
            <w:pPr>
              <w:pStyle w:val="Tabletext"/>
              <w:jc w:val="center"/>
              <w:rPr>
                <w:b/>
              </w:rPr>
            </w:pPr>
            <w:r>
              <w:rPr>
                <w:rFonts w:hint="eastAsia"/>
                <w:b/>
              </w:rPr>
              <w:t>说明</w:t>
            </w:r>
          </w:p>
        </w:tc>
        <w:tc>
          <w:tcPr>
            <w:tcW w:w="2304" w:type="dxa"/>
          </w:tcPr>
          <w:p w14:paraId="02561DB6" w14:textId="77777777" w:rsidR="003A46E4" w:rsidRDefault="003A46E4">
            <w:pPr>
              <w:pStyle w:val="Tabletext"/>
              <w:jc w:val="center"/>
              <w:rPr>
                <w:b/>
              </w:rPr>
            </w:pPr>
            <w:r>
              <w:rPr>
                <w:rFonts w:hint="eastAsia"/>
                <w:b/>
              </w:rPr>
              <w:t>作者</w:t>
            </w:r>
          </w:p>
        </w:tc>
      </w:tr>
      <w:tr w:rsidR="003A46E4" w14:paraId="02561DBC" w14:textId="77777777">
        <w:tc>
          <w:tcPr>
            <w:tcW w:w="2304" w:type="dxa"/>
          </w:tcPr>
          <w:p w14:paraId="02561DB8" w14:textId="6EC7EAC5" w:rsidR="003A46E4" w:rsidRDefault="00572DEF">
            <w:pPr>
              <w:pStyle w:val="Tabletext"/>
            </w:pPr>
            <w:r>
              <w:rPr>
                <w:rFonts w:ascii="Times New Roman"/>
              </w:rPr>
              <w:t>08/11/20</w:t>
            </w:r>
          </w:p>
        </w:tc>
        <w:tc>
          <w:tcPr>
            <w:tcW w:w="1152" w:type="dxa"/>
          </w:tcPr>
          <w:p w14:paraId="02561DB9" w14:textId="1996ED1E" w:rsidR="003A46E4" w:rsidRDefault="00572DEF">
            <w:pPr>
              <w:pStyle w:val="Tabletext"/>
            </w:pPr>
            <w:r>
              <w:rPr>
                <w:rFonts w:ascii="Times New Roman"/>
              </w:rPr>
              <w:t>1.0</w:t>
            </w:r>
          </w:p>
        </w:tc>
        <w:tc>
          <w:tcPr>
            <w:tcW w:w="3744" w:type="dxa"/>
          </w:tcPr>
          <w:p w14:paraId="02561DBA" w14:textId="2AD46929" w:rsidR="003A46E4" w:rsidRDefault="00572DEF">
            <w:pPr>
              <w:pStyle w:val="Tabletext"/>
            </w:pPr>
            <w:r>
              <w:rPr>
                <w:rFonts w:ascii="Times New Roman" w:hint="eastAsia"/>
              </w:rPr>
              <w:t>完善各节内容</w:t>
            </w:r>
          </w:p>
        </w:tc>
        <w:tc>
          <w:tcPr>
            <w:tcW w:w="2304" w:type="dxa"/>
          </w:tcPr>
          <w:p w14:paraId="02561DBB" w14:textId="753222C3" w:rsidR="003A46E4" w:rsidRDefault="00572DEF">
            <w:pPr>
              <w:pStyle w:val="Tabletext"/>
            </w:pPr>
            <w:r>
              <w:rPr>
                <w:rFonts w:ascii="Times New Roman" w:hint="eastAsia"/>
              </w:rPr>
              <w:t>胡昊源、施超、王兴宇、熊天磊</w:t>
            </w:r>
          </w:p>
        </w:tc>
      </w:tr>
      <w:tr w:rsidR="003A46E4" w14:paraId="02561DC1" w14:textId="77777777">
        <w:tc>
          <w:tcPr>
            <w:tcW w:w="2304" w:type="dxa"/>
          </w:tcPr>
          <w:p w14:paraId="02561DBD" w14:textId="77777777" w:rsidR="003A46E4" w:rsidRDefault="003A46E4">
            <w:pPr>
              <w:pStyle w:val="Tabletext"/>
            </w:pPr>
          </w:p>
        </w:tc>
        <w:tc>
          <w:tcPr>
            <w:tcW w:w="1152" w:type="dxa"/>
          </w:tcPr>
          <w:p w14:paraId="02561DBE" w14:textId="77777777" w:rsidR="003A46E4" w:rsidRDefault="003A46E4">
            <w:pPr>
              <w:pStyle w:val="Tabletext"/>
            </w:pPr>
          </w:p>
        </w:tc>
        <w:tc>
          <w:tcPr>
            <w:tcW w:w="3744" w:type="dxa"/>
          </w:tcPr>
          <w:p w14:paraId="02561DBF" w14:textId="77777777" w:rsidR="003A46E4" w:rsidRDefault="003A46E4">
            <w:pPr>
              <w:pStyle w:val="Tabletext"/>
            </w:pPr>
          </w:p>
        </w:tc>
        <w:tc>
          <w:tcPr>
            <w:tcW w:w="2304" w:type="dxa"/>
          </w:tcPr>
          <w:p w14:paraId="02561DC0" w14:textId="77777777" w:rsidR="003A46E4" w:rsidRDefault="003A46E4">
            <w:pPr>
              <w:pStyle w:val="Tabletext"/>
            </w:pPr>
          </w:p>
        </w:tc>
      </w:tr>
      <w:tr w:rsidR="003A46E4" w14:paraId="02561DC6" w14:textId="77777777">
        <w:tc>
          <w:tcPr>
            <w:tcW w:w="2304" w:type="dxa"/>
          </w:tcPr>
          <w:p w14:paraId="02561DC2" w14:textId="77777777" w:rsidR="003A46E4" w:rsidRDefault="003A46E4">
            <w:pPr>
              <w:pStyle w:val="Tabletext"/>
            </w:pPr>
          </w:p>
        </w:tc>
        <w:tc>
          <w:tcPr>
            <w:tcW w:w="1152" w:type="dxa"/>
          </w:tcPr>
          <w:p w14:paraId="02561DC3" w14:textId="77777777" w:rsidR="003A46E4" w:rsidRDefault="003A46E4">
            <w:pPr>
              <w:pStyle w:val="Tabletext"/>
            </w:pPr>
          </w:p>
        </w:tc>
        <w:tc>
          <w:tcPr>
            <w:tcW w:w="3744" w:type="dxa"/>
          </w:tcPr>
          <w:p w14:paraId="02561DC4" w14:textId="77777777" w:rsidR="003A46E4" w:rsidRDefault="003A46E4">
            <w:pPr>
              <w:pStyle w:val="Tabletext"/>
            </w:pPr>
          </w:p>
        </w:tc>
        <w:tc>
          <w:tcPr>
            <w:tcW w:w="2304" w:type="dxa"/>
          </w:tcPr>
          <w:p w14:paraId="02561DC5" w14:textId="77777777" w:rsidR="003A46E4" w:rsidRDefault="003A46E4">
            <w:pPr>
              <w:pStyle w:val="Tabletext"/>
            </w:pPr>
          </w:p>
        </w:tc>
      </w:tr>
      <w:tr w:rsidR="003A46E4" w14:paraId="02561DCB" w14:textId="77777777">
        <w:tc>
          <w:tcPr>
            <w:tcW w:w="2304" w:type="dxa"/>
          </w:tcPr>
          <w:p w14:paraId="02561DC7" w14:textId="77777777" w:rsidR="003A46E4" w:rsidRDefault="003A46E4">
            <w:pPr>
              <w:pStyle w:val="Tabletext"/>
            </w:pPr>
          </w:p>
        </w:tc>
        <w:tc>
          <w:tcPr>
            <w:tcW w:w="1152" w:type="dxa"/>
          </w:tcPr>
          <w:p w14:paraId="02561DC8" w14:textId="77777777" w:rsidR="003A46E4" w:rsidRDefault="003A46E4">
            <w:pPr>
              <w:pStyle w:val="Tabletext"/>
            </w:pPr>
          </w:p>
        </w:tc>
        <w:tc>
          <w:tcPr>
            <w:tcW w:w="3744" w:type="dxa"/>
          </w:tcPr>
          <w:p w14:paraId="02561DC9" w14:textId="77777777" w:rsidR="003A46E4" w:rsidRDefault="003A46E4">
            <w:pPr>
              <w:pStyle w:val="Tabletext"/>
            </w:pPr>
          </w:p>
        </w:tc>
        <w:tc>
          <w:tcPr>
            <w:tcW w:w="2304" w:type="dxa"/>
          </w:tcPr>
          <w:p w14:paraId="02561DCA" w14:textId="77777777" w:rsidR="003A46E4" w:rsidRDefault="003A46E4">
            <w:pPr>
              <w:pStyle w:val="Tabletext"/>
            </w:pPr>
          </w:p>
        </w:tc>
      </w:tr>
    </w:tbl>
    <w:p w14:paraId="02561DCC" w14:textId="77777777" w:rsidR="003A46E4" w:rsidRDefault="003A46E4"/>
    <w:p w14:paraId="02561DCD" w14:textId="77777777" w:rsidR="003A46E4" w:rsidRDefault="003A46E4">
      <w:pPr>
        <w:pStyle w:val="a4"/>
      </w:pPr>
      <w:r>
        <w:br w:type="page"/>
      </w:r>
      <w:r>
        <w:rPr>
          <w:rFonts w:hint="eastAsia"/>
        </w:rPr>
        <w:lastRenderedPageBreak/>
        <w:t>目录</w:t>
      </w:r>
    </w:p>
    <w:p w14:paraId="0403B5EA" w14:textId="140BE445" w:rsidR="008D1B32" w:rsidRDefault="003A46E4">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8D1B32">
        <w:rPr>
          <w:noProof/>
        </w:rPr>
        <w:t>1.</w:t>
      </w:r>
      <w:r w:rsidR="008D1B32">
        <w:rPr>
          <w:rFonts w:asciiTheme="minorHAnsi" w:eastAsiaTheme="minorEastAsia" w:hAnsiTheme="minorHAnsi" w:cstheme="minorBidi"/>
          <w:noProof/>
          <w:snapToGrid/>
          <w:kern w:val="2"/>
          <w:sz w:val="21"/>
          <w:szCs w:val="22"/>
        </w:rPr>
        <w:tab/>
      </w:r>
      <w:r w:rsidR="008D1B32">
        <w:rPr>
          <w:noProof/>
        </w:rPr>
        <w:t>简介</w:t>
      </w:r>
      <w:r w:rsidR="008D1B32">
        <w:rPr>
          <w:noProof/>
        </w:rPr>
        <w:tab/>
      </w:r>
      <w:r w:rsidR="008D1B32">
        <w:rPr>
          <w:noProof/>
        </w:rPr>
        <w:fldChar w:fldCharType="begin"/>
      </w:r>
      <w:r w:rsidR="008D1B32">
        <w:rPr>
          <w:noProof/>
        </w:rPr>
        <w:instrText xml:space="preserve"> PAGEREF _Toc55737426 \h </w:instrText>
      </w:r>
      <w:r w:rsidR="008D1B32">
        <w:rPr>
          <w:noProof/>
        </w:rPr>
      </w:r>
      <w:r w:rsidR="008D1B32">
        <w:rPr>
          <w:noProof/>
        </w:rPr>
        <w:fldChar w:fldCharType="separate"/>
      </w:r>
      <w:r w:rsidR="008D1B32">
        <w:rPr>
          <w:noProof/>
        </w:rPr>
        <w:t>4</w:t>
      </w:r>
      <w:r w:rsidR="008D1B32">
        <w:rPr>
          <w:noProof/>
        </w:rPr>
        <w:fldChar w:fldCharType="end"/>
      </w:r>
    </w:p>
    <w:p w14:paraId="1D668AF5" w14:textId="3682DA22" w:rsidR="008D1B32" w:rsidRDefault="008D1B32">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_Toc55737427 \h </w:instrText>
      </w:r>
      <w:r>
        <w:rPr>
          <w:noProof/>
        </w:rPr>
      </w:r>
      <w:r>
        <w:rPr>
          <w:noProof/>
        </w:rPr>
        <w:fldChar w:fldCharType="separate"/>
      </w:r>
      <w:r>
        <w:rPr>
          <w:noProof/>
        </w:rPr>
        <w:t>4</w:t>
      </w:r>
      <w:r>
        <w:rPr>
          <w:noProof/>
        </w:rPr>
        <w:fldChar w:fldCharType="end"/>
      </w:r>
    </w:p>
    <w:p w14:paraId="01ED8E48" w14:textId="2031E724" w:rsidR="008D1B32" w:rsidRDefault="008D1B32">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_Toc55737428 \h </w:instrText>
      </w:r>
      <w:r>
        <w:rPr>
          <w:noProof/>
        </w:rPr>
      </w:r>
      <w:r>
        <w:rPr>
          <w:noProof/>
        </w:rPr>
        <w:fldChar w:fldCharType="separate"/>
      </w:r>
      <w:r>
        <w:rPr>
          <w:noProof/>
        </w:rPr>
        <w:t>4</w:t>
      </w:r>
      <w:r>
        <w:rPr>
          <w:noProof/>
        </w:rPr>
        <w:fldChar w:fldCharType="end"/>
      </w:r>
    </w:p>
    <w:p w14:paraId="11781941" w14:textId="5B93A1A1" w:rsidR="008D1B32" w:rsidRDefault="008D1B32">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用例视图</w:t>
      </w:r>
      <w:r>
        <w:rPr>
          <w:noProof/>
        </w:rPr>
        <w:tab/>
      </w:r>
      <w:r>
        <w:rPr>
          <w:noProof/>
        </w:rPr>
        <w:fldChar w:fldCharType="begin"/>
      </w:r>
      <w:r>
        <w:rPr>
          <w:noProof/>
        </w:rPr>
        <w:instrText xml:space="preserve"> PAGEREF _Toc55737429 \h </w:instrText>
      </w:r>
      <w:r>
        <w:rPr>
          <w:noProof/>
        </w:rPr>
      </w:r>
      <w:r>
        <w:rPr>
          <w:noProof/>
        </w:rPr>
        <w:fldChar w:fldCharType="separate"/>
      </w:r>
      <w:r>
        <w:rPr>
          <w:noProof/>
        </w:rPr>
        <w:t>4</w:t>
      </w:r>
      <w:r>
        <w:rPr>
          <w:noProof/>
        </w:rPr>
        <w:fldChar w:fldCharType="end"/>
      </w:r>
    </w:p>
    <w:p w14:paraId="476D95D4" w14:textId="4901120B" w:rsidR="008D1B32" w:rsidRDefault="008D1B32">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逻辑视图</w:t>
      </w:r>
      <w:r>
        <w:rPr>
          <w:noProof/>
        </w:rPr>
        <w:tab/>
      </w:r>
      <w:r>
        <w:rPr>
          <w:noProof/>
        </w:rPr>
        <w:fldChar w:fldCharType="begin"/>
      </w:r>
      <w:r>
        <w:rPr>
          <w:noProof/>
        </w:rPr>
        <w:instrText xml:space="preserve"> PAGEREF _Toc55737430 \h </w:instrText>
      </w:r>
      <w:r>
        <w:rPr>
          <w:noProof/>
        </w:rPr>
      </w:r>
      <w:r>
        <w:rPr>
          <w:noProof/>
        </w:rPr>
        <w:fldChar w:fldCharType="separate"/>
      </w:r>
      <w:r>
        <w:rPr>
          <w:noProof/>
        </w:rPr>
        <w:t>4</w:t>
      </w:r>
      <w:r>
        <w:rPr>
          <w:noProof/>
        </w:rPr>
        <w:fldChar w:fldCharType="end"/>
      </w:r>
    </w:p>
    <w:p w14:paraId="5219ADDF" w14:textId="68BBB3A4" w:rsidR="008D1B32" w:rsidRDefault="008D1B32">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_Toc55737431 \h </w:instrText>
      </w:r>
      <w:r>
        <w:rPr>
          <w:noProof/>
        </w:rPr>
      </w:r>
      <w:r>
        <w:rPr>
          <w:noProof/>
        </w:rPr>
        <w:fldChar w:fldCharType="separate"/>
      </w:r>
      <w:r>
        <w:rPr>
          <w:noProof/>
        </w:rPr>
        <w:t>4</w:t>
      </w:r>
      <w:r>
        <w:rPr>
          <w:noProof/>
        </w:rPr>
        <w:fldChar w:fldCharType="end"/>
      </w:r>
    </w:p>
    <w:p w14:paraId="3E302545" w14:textId="69529598" w:rsidR="008D1B32" w:rsidRDefault="008D1B32">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在构架方面具有重要意义的设计包</w:t>
      </w:r>
      <w:r>
        <w:rPr>
          <w:noProof/>
        </w:rPr>
        <w:tab/>
      </w:r>
      <w:r>
        <w:rPr>
          <w:noProof/>
        </w:rPr>
        <w:fldChar w:fldCharType="begin"/>
      </w:r>
      <w:r>
        <w:rPr>
          <w:noProof/>
        </w:rPr>
        <w:instrText xml:space="preserve"> PAGEREF _Toc55737432 \h </w:instrText>
      </w:r>
      <w:r>
        <w:rPr>
          <w:noProof/>
        </w:rPr>
      </w:r>
      <w:r>
        <w:rPr>
          <w:noProof/>
        </w:rPr>
        <w:fldChar w:fldCharType="separate"/>
      </w:r>
      <w:r>
        <w:rPr>
          <w:noProof/>
        </w:rPr>
        <w:t>4</w:t>
      </w:r>
      <w:r>
        <w:rPr>
          <w:noProof/>
        </w:rPr>
        <w:fldChar w:fldCharType="end"/>
      </w:r>
    </w:p>
    <w:p w14:paraId="58129910" w14:textId="6360411F" w:rsidR="008D1B32" w:rsidRDefault="008D1B32">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进程视图</w:t>
      </w:r>
      <w:r>
        <w:rPr>
          <w:noProof/>
        </w:rPr>
        <w:tab/>
      </w:r>
      <w:r>
        <w:rPr>
          <w:noProof/>
        </w:rPr>
        <w:fldChar w:fldCharType="begin"/>
      </w:r>
      <w:r>
        <w:rPr>
          <w:noProof/>
        </w:rPr>
        <w:instrText xml:space="preserve"> PAGEREF _Toc55737433 \h </w:instrText>
      </w:r>
      <w:r>
        <w:rPr>
          <w:noProof/>
        </w:rPr>
      </w:r>
      <w:r>
        <w:rPr>
          <w:noProof/>
        </w:rPr>
        <w:fldChar w:fldCharType="separate"/>
      </w:r>
      <w:r>
        <w:rPr>
          <w:noProof/>
        </w:rPr>
        <w:t>4</w:t>
      </w:r>
      <w:r>
        <w:rPr>
          <w:noProof/>
        </w:rPr>
        <w:fldChar w:fldCharType="end"/>
      </w:r>
    </w:p>
    <w:p w14:paraId="5C86E236" w14:textId="491A03AB" w:rsidR="008D1B32" w:rsidRDefault="008D1B32">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部署视图</w:t>
      </w:r>
      <w:r>
        <w:rPr>
          <w:noProof/>
        </w:rPr>
        <w:tab/>
      </w:r>
      <w:r>
        <w:rPr>
          <w:noProof/>
        </w:rPr>
        <w:fldChar w:fldCharType="begin"/>
      </w:r>
      <w:r>
        <w:rPr>
          <w:noProof/>
        </w:rPr>
        <w:instrText xml:space="preserve"> PAGEREF _Toc55737434 \h </w:instrText>
      </w:r>
      <w:r>
        <w:rPr>
          <w:noProof/>
        </w:rPr>
      </w:r>
      <w:r>
        <w:rPr>
          <w:noProof/>
        </w:rPr>
        <w:fldChar w:fldCharType="separate"/>
      </w:r>
      <w:r>
        <w:rPr>
          <w:noProof/>
        </w:rPr>
        <w:t>5</w:t>
      </w:r>
      <w:r>
        <w:rPr>
          <w:noProof/>
        </w:rPr>
        <w:fldChar w:fldCharType="end"/>
      </w:r>
    </w:p>
    <w:p w14:paraId="3DA124EF" w14:textId="6AF3CC4A" w:rsidR="008D1B32" w:rsidRDefault="008D1B32">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实现视图</w:t>
      </w:r>
      <w:r>
        <w:rPr>
          <w:noProof/>
        </w:rPr>
        <w:tab/>
      </w:r>
      <w:r>
        <w:rPr>
          <w:noProof/>
        </w:rPr>
        <w:fldChar w:fldCharType="begin"/>
      </w:r>
      <w:r>
        <w:rPr>
          <w:noProof/>
        </w:rPr>
        <w:instrText xml:space="preserve"> PAGEREF _Toc55737435 \h </w:instrText>
      </w:r>
      <w:r>
        <w:rPr>
          <w:noProof/>
        </w:rPr>
      </w:r>
      <w:r>
        <w:rPr>
          <w:noProof/>
        </w:rPr>
        <w:fldChar w:fldCharType="separate"/>
      </w:r>
      <w:r>
        <w:rPr>
          <w:noProof/>
        </w:rPr>
        <w:t>5</w:t>
      </w:r>
      <w:r>
        <w:rPr>
          <w:noProof/>
        </w:rPr>
        <w:fldChar w:fldCharType="end"/>
      </w:r>
    </w:p>
    <w:p w14:paraId="6A12AD34" w14:textId="1D49F34B" w:rsidR="008D1B32" w:rsidRDefault="008D1B32">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数据视图</w:t>
      </w:r>
      <w:r>
        <w:rPr>
          <w:noProof/>
        </w:rPr>
        <w:tab/>
      </w:r>
      <w:r>
        <w:rPr>
          <w:noProof/>
        </w:rPr>
        <w:fldChar w:fldCharType="begin"/>
      </w:r>
      <w:r>
        <w:rPr>
          <w:noProof/>
        </w:rPr>
        <w:instrText xml:space="preserve"> PAGEREF _Toc55737436 \h </w:instrText>
      </w:r>
      <w:r>
        <w:rPr>
          <w:noProof/>
        </w:rPr>
      </w:r>
      <w:r>
        <w:rPr>
          <w:noProof/>
        </w:rPr>
        <w:fldChar w:fldCharType="separate"/>
      </w:r>
      <w:r>
        <w:rPr>
          <w:noProof/>
        </w:rPr>
        <w:t>5</w:t>
      </w:r>
      <w:r>
        <w:rPr>
          <w:noProof/>
        </w:rPr>
        <w:fldChar w:fldCharType="end"/>
      </w:r>
    </w:p>
    <w:p w14:paraId="698B8F8F" w14:textId="2C133A83" w:rsidR="008D1B32" w:rsidRDefault="008D1B32">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noProof/>
        </w:rPr>
        <w:t>技术视图</w:t>
      </w:r>
      <w:r>
        <w:rPr>
          <w:noProof/>
        </w:rPr>
        <w:tab/>
      </w:r>
      <w:r>
        <w:rPr>
          <w:noProof/>
        </w:rPr>
        <w:fldChar w:fldCharType="begin"/>
      </w:r>
      <w:r>
        <w:rPr>
          <w:noProof/>
        </w:rPr>
        <w:instrText xml:space="preserve"> PAGEREF _Toc55737437 \h </w:instrText>
      </w:r>
      <w:r>
        <w:rPr>
          <w:noProof/>
        </w:rPr>
      </w:r>
      <w:r>
        <w:rPr>
          <w:noProof/>
        </w:rPr>
        <w:fldChar w:fldCharType="separate"/>
      </w:r>
      <w:r>
        <w:rPr>
          <w:noProof/>
        </w:rPr>
        <w:t>6</w:t>
      </w:r>
      <w:r>
        <w:rPr>
          <w:noProof/>
        </w:rPr>
        <w:fldChar w:fldCharType="end"/>
      </w:r>
    </w:p>
    <w:p w14:paraId="2A0F61D4" w14:textId="64FCDB23" w:rsidR="008D1B32" w:rsidRDefault="008D1B32">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noProof/>
        </w:rPr>
        <w:t>核心算法设计</w:t>
      </w:r>
      <w:r>
        <w:rPr>
          <w:noProof/>
        </w:rPr>
        <w:tab/>
      </w:r>
      <w:r>
        <w:rPr>
          <w:noProof/>
        </w:rPr>
        <w:fldChar w:fldCharType="begin"/>
      </w:r>
      <w:r>
        <w:rPr>
          <w:noProof/>
        </w:rPr>
        <w:instrText xml:space="preserve"> PAGEREF _Toc55737438 \h </w:instrText>
      </w:r>
      <w:r>
        <w:rPr>
          <w:noProof/>
        </w:rPr>
      </w:r>
      <w:r>
        <w:rPr>
          <w:noProof/>
        </w:rPr>
        <w:fldChar w:fldCharType="separate"/>
      </w:r>
      <w:r>
        <w:rPr>
          <w:noProof/>
        </w:rPr>
        <w:t>7</w:t>
      </w:r>
      <w:r>
        <w:rPr>
          <w:noProof/>
        </w:rPr>
        <w:fldChar w:fldCharType="end"/>
      </w:r>
    </w:p>
    <w:p w14:paraId="2B28C5AD" w14:textId="3A981C4E" w:rsidR="008D1B32" w:rsidRDefault="008D1B32">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noProof/>
        </w:rPr>
        <w:t>性能与质量属性</w:t>
      </w:r>
      <w:r>
        <w:rPr>
          <w:noProof/>
        </w:rPr>
        <w:tab/>
      </w:r>
      <w:r>
        <w:rPr>
          <w:noProof/>
        </w:rPr>
        <w:fldChar w:fldCharType="begin"/>
      </w:r>
      <w:r>
        <w:rPr>
          <w:noProof/>
        </w:rPr>
        <w:instrText xml:space="preserve"> PAGEREF _Toc55737439 \h </w:instrText>
      </w:r>
      <w:r>
        <w:rPr>
          <w:noProof/>
        </w:rPr>
      </w:r>
      <w:r>
        <w:rPr>
          <w:noProof/>
        </w:rPr>
        <w:fldChar w:fldCharType="separate"/>
      </w:r>
      <w:r>
        <w:rPr>
          <w:noProof/>
        </w:rPr>
        <w:t>7</w:t>
      </w:r>
      <w:r>
        <w:rPr>
          <w:noProof/>
        </w:rPr>
        <w:fldChar w:fldCharType="end"/>
      </w:r>
    </w:p>
    <w:p w14:paraId="02561DDA" w14:textId="56345883"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14:paraId="02561DDB" w14:textId="77777777" w:rsidR="003A46E4" w:rsidRDefault="003A46E4">
      <w:pPr>
        <w:pStyle w:val="1"/>
        <w:ind w:left="360" w:hanging="360"/>
      </w:pPr>
      <w:bookmarkStart w:id="0" w:name="_Toc55737426"/>
      <w:r>
        <w:rPr>
          <w:rFonts w:hint="eastAsia"/>
        </w:rPr>
        <w:t>简介</w:t>
      </w:r>
      <w:bookmarkEnd w:id="0"/>
    </w:p>
    <w:p w14:paraId="02561DDC" w14:textId="77777777" w:rsidR="003A46E4" w:rsidRDefault="003A46E4">
      <w:pPr>
        <w:pStyle w:val="2"/>
      </w:pPr>
      <w:bookmarkStart w:id="1" w:name="_Toc55737427"/>
      <w:r>
        <w:rPr>
          <w:rFonts w:hint="eastAsia"/>
        </w:rPr>
        <w:t>目的</w:t>
      </w:r>
      <w:bookmarkEnd w:id="1"/>
    </w:p>
    <w:p w14:paraId="02561DDD" w14:textId="2F687D98" w:rsidR="003A46E4" w:rsidRDefault="003A46E4">
      <w:pPr>
        <w:ind w:left="720"/>
      </w:pPr>
      <w:r>
        <w:rPr>
          <w:rFonts w:hint="eastAsia"/>
        </w:rPr>
        <w:t>本文档将从构架方面对系统进行综合概述，其中会使用多种不同的构架视图来描述系统的各个方面。它用于记录并表述已对系统的构架方面</w:t>
      </w:r>
      <w:r w:rsidR="007862F1">
        <w:rPr>
          <w:rFonts w:hint="eastAsia"/>
        </w:rPr>
        <w:t>做出</w:t>
      </w:r>
      <w:r>
        <w:rPr>
          <w:rFonts w:hint="eastAsia"/>
        </w:rPr>
        <w:t>的重要决策。</w:t>
      </w:r>
    </w:p>
    <w:p w14:paraId="02561DDE" w14:textId="05CCBF7F" w:rsidR="003A46E4" w:rsidRDefault="007862F1">
      <w:pPr>
        <w:ind w:left="720"/>
      </w:pPr>
      <w:r>
        <w:rPr>
          <w:rFonts w:hint="eastAsia"/>
        </w:rPr>
        <w:t>本文档记录了软件架构的各种视图，包括用例视图、逻辑视图、进程视图、部署视图、实现视图、数据视图和技术视图。本文档同时还简要介绍了一些核心算法设计。</w:t>
      </w:r>
    </w:p>
    <w:p w14:paraId="02561DE0" w14:textId="1812F267" w:rsidR="003A46E4" w:rsidRDefault="003A46E4">
      <w:pPr>
        <w:pStyle w:val="2"/>
      </w:pPr>
      <w:bookmarkStart w:id="2" w:name="_Toc55737428"/>
      <w:r>
        <w:rPr>
          <w:rFonts w:hint="eastAsia"/>
        </w:rPr>
        <w:t>参考资料</w:t>
      </w:r>
      <w:bookmarkEnd w:id="2"/>
    </w:p>
    <w:p w14:paraId="29EA1DD4" w14:textId="093FB5E6" w:rsidR="007862F1" w:rsidRPr="007862F1" w:rsidRDefault="007862F1" w:rsidP="007862F1">
      <w:pPr>
        <w:ind w:left="720"/>
      </w:pPr>
      <w:r w:rsidRPr="007862F1">
        <w:rPr>
          <w:rFonts w:hint="eastAsia"/>
        </w:rPr>
        <w:t>《软件工程原理》，ISBN 978 -7 -04 -036906 -9，沈备军、陈昊鹏、陈雨亭，2013.2，北京高等教育出版社</w:t>
      </w:r>
    </w:p>
    <w:p w14:paraId="02561DE2" w14:textId="77777777" w:rsidR="003A46E4" w:rsidRDefault="003A46E4">
      <w:pPr>
        <w:pStyle w:val="1"/>
        <w:ind w:left="360" w:hanging="360"/>
      </w:pPr>
      <w:bookmarkStart w:id="3" w:name="_Toc55737429"/>
      <w:r>
        <w:rPr>
          <w:rFonts w:hint="eastAsia"/>
        </w:rPr>
        <w:t>用例视图</w:t>
      </w:r>
      <w:bookmarkEnd w:id="3"/>
    </w:p>
    <w:p w14:paraId="3C7CB24B" w14:textId="77777777" w:rsidR="00A909C9" w:rsidRDefault="00A909C9" w:rsidP="00C27CF9">
      <w:pPr>
        <w:jc w:val="center"/>
      </w:pPr>
      <w:r w:rsidRPr="00A909C9">
        <w:drawing>
          <wp:inline distT="0" distB="0" distL="0" distR="0" wp14:anchorId="1F443643" wp14:editId="0B6F64A4">
            <wp:extent cx="5943600" cy="41744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74490"/>
                    </a:xfrm>
                    <a:prstGeom prst="rect">
                      <a:avLst/>
                    </a:prstGeom>
                  </pic:spPr>
                </pic:pic>
              </a:graphicData>
            </a:graphic>
          </wp:inline>
        </w:drawing>
      </w:r>
    </w:p>
    <w:p w14:paraId="02561DE4" w14:textId="29E88095" w:rsidR="003A46E4" w:rsidRDefault="00A909C9" w:rsidP="00A909C9">
      <w:pPr>
        <w:pStyle w:val="af3"/>
        <w:jc w:val="center"/>
      </w:pP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rPr>
        <w:t>用例图</w:t>
      </w:r>
    </w:p>
    <w:p w14:paraId="5799947E" w14:textId="6375B1ED" w:rsidR="00C27CF9" w:rsidRDefault="00C27CF9" w:rsidP="00C27CF9">
      <w:r>
        <w:rPr>
          <w:rFonts w:hint="eastAsia"/>
        </w:rPr>
        <w:t>本软件架构中主要包含以下用例：</w:t>
      </w:r>
    </w:p>
    <w:p w14:paraId="3537AA57" w14:textId="73B9029A" w:rsidR="00C27CF9" w:rsidRDefault="00C27CF9" w:rsidP="00C27CF9">
      <w:r>
        <w:rPr>
          <w:rFonts w:hint="eastAsia"/>
        </w:rPr>
        <w:t>用户注册：创建一个新用户账户。</w:t>
      </w:r>
    </w:p>
    <w:p w14:paraId="1BA5B0DA" w14:textId="5A524BF0" w:rsidR="00C27CF9" w:rsidRDefault="00C27CF9" w:rsidP="00C27CF9">
      <w:r>
        <w:rPr>
          <w:rFonts w:hint="eastAsia"/>
        </w:rPr>
        <w:t>用户登录：已注册账户登录入系统。</w:t>
      </w:r>
    </w:p>
    <w:p w14:paraId="22382C80" w14:textId="1B7E59B9" w:rsidR="00C27CF9" w:rsidRDefault="00C27CF9" w:rsidP="00C27CF9">
      <w:r>
        <w:rPr>
          <w:rFonts w:hint="eastAsia"/>
        </w:rPr>
        <w:t>提出问题：用户在问答社区中创建一个新问题。</w:t>
      </w:r>
    </w:p>
    <w:p w14:paraId="5944C773" w14:textId="118D15B2" w:rsidR="00C27CF9" w:rsidRDefault="00C27CF9" w:rsidP="00C27CF9">
      <w:r>
        <w:rPr>
          <w:rFonts w:hint="eastAsia"/>
        </w:rPr>
        <w:t>回答问题：用户在问答社区中对已有问题新建一个回答。</w:t>
      </w:r>
    </w:p>
    <w:p w14:paraId="6C8610A6" w14:textId="179057B1" w:rsidR="00C27CF9" w:rsidRPr="00C27CF9" w:rsidRDefault="00C27CF9" w:rsidP="00C27CF9">
      <w:pPr>
        <w:rPr>
          <w:rFonts w:hint="eastAsia"/>
        </w:rPr>
      </w:pPr>
      <w:r>
        <w:rPr>
          <w:rFonts w:hint="eastAsia"/>
        </w:rPr>
        <w:t>评论、回复评论：用户对回答发表评论，或对已有评论进行评论。</w:t>
      </w:r>
    </w:p>
    <w:p w14:paraId="02561DE5" w14:textId="500AD826" w:rsidR="003A46E4" w:rsidRDefault="003A46E4">
      <w:pPr>
        <w:pStyle w:val="1"/>
        <w:ind w:left="360" w:hanging="360"/>
      </w:pPr>
      <w:bookmarkStart w:id="4" w:name="_Toc55737430"/>
      <w:r>
        <w:rPr>
          <w:rFonts w:hint="eastAsia"/>
        </w:rPr>
        <w:lastRenderedPageBreak/>
        <w:t>逻辑视图</w:t>
      </w:r>
      <w:bookmarkEnd w:id="4"/>
    </w:p>
    <w:p w14:paraId="47FBC04C" w14:textId="77777777" w:rsidR="00CC5B8D" w:rsidRPr="00F05D5C" w:rsidRDefault="00CC5B8D" w:rsidP="00CC5B8D">
      <w:pPr>
        <w:ind w:firstLine="720"/>
      </w:pPr>
      <w:r>
        <w:rPr>
          <w:rFonts w:hint="eastAsia"/>
        </w:rPr>
        <w:t>Q</w:t>
      </w:r>
      <w:r>
        <w:t>AQ</w:t>
      </w:r>
      <w:r>
        <w:rPr>
          <w:rFonts w:hint="eastAsia"/>
        </w:rPr>
        <w:t>大学生社区问答</w:t>
      </w:r>
      <w:r w:rsidRPr="00F05D5C">
        <w:rPr>
          <w:rFonts w:hint="eastAsia"/>
        </w:rPr>
        <w:t>系统的逻辑视图由</w:t>
      </w:r>
      <w:r>
        <w:rPr>
          <w:rFonts w:hint="eastAsia"/>
        </w:rPr>
        <w:t>三</w:t>
      </w:r>
      <w:r w:rsidRPr="00F05D5C">
        <w:t>个主要</w:t>
      </w:r>
      <w:r>
        <w:rPr>
          <w:rFonts w:hint="eastAsia"/>
        </w:rPr>
        <w:t>的</w:t>
      </w:r>
      <w:r w:rsidRPr="00F05D5C">
        <w:t>包组成：用户界面、业务服务和业务对象。</w:t>
      </w:r>
    </w:p>
    <w:p w14:paraId="200CF668" w14:textId="77777777" w:rsidR="00CC5B8D" w:rsidRDefault="00CC5B8D" w:rsidP="00CC5B8D">
      <w:r w:rsidRPr="00F05D5C">
        <w:rPr>
          <w:rFonts w:hint="eastAsia"/>
        </w:rPr>
        <w:t>用户界面包含</w:t>
      </w:r>
      <w:r>
        <w:rPr>
          <w:rFonts w:hint="eastAsia"/>
        </w:rPr>
        <w:t>用户</w:t>
      </w:r>
      <w:r w:rsidRPr="00F05D5C">
        <w:rPr>
          <w:rFonts w:hint="eastAsia"/>
        </w:rPr>
        <w:t>与系统通信的每个表单的类。</w:t>
      </w:r>
      <w:r>
        <w:rPr>
          <w:rFonts w:hint="eastAsia"/>
        </w:rPr>
        <w:t>逻辑视图中描述了用户界面的组成，并对前端主页的架构进行了详细的分析。</w:t>
      </w:r>
    </w:p>
    <w:p w14:paraId="71179171" w14:textId="277A48DF" w:rsidR="00CC5B8D" w:rsidRDefault="00CC5B8D" w:rsidP="00D179FA">
      <w:pPr>
        <w:ind w:firstLine="720"/>
      </w:pPr>
      <w:r>
        <w:rPr>
          <w:rFonts w:hint="eastAsia"/>
        </w:rPr>
        <w:t>业务服务包含系统对用户对应的操作所提供的各种服务。逻辑视图中描述了业务服务的组成，并对核心业务：问题/答案/用户的搜索、修改、增加、删除进行了详细的分析。</w:t>
      </w:r>
      <w:r w:rsidR="006D68E4">
        <w:rPr>
          <w:rFonts w:hint="eastAsia"/>
        </w:rPr>
        <w:t>如下图所示。后端遵循MVC架构，并在此基础上进一步细化，将结构划分为了</w:t>
      </w:r>
      <w:r w:rsidR="006D68E4">
        <w:t>Controller, Service, Data Access Object, Repository</w:t>
      </w:r>
      <w:r w:rsidR="006D68E4">
        <w:rPr>
          <w:rFonts w:hint="eastAsia"/>
        </w:rPr>
        <w:t>各层。其中Controller层负责对处理用户请求，Service层完成各种请求。DAO层负责向上层提供数据。Repository层负责从数据库获取数据。</w:t>
      </w:r>
    </w:p>
    <w:p w14:paraId="303393CA" w14:textId="77777777" w:rsidR="00CC5B8D" w:rsidRDefault="00CC5B8D" w:rsidP="00D179FA">
      <w:pPr>
        <w:jc w:val="center"/>
      </w:pPr>
      <w:r>
        <w:rPr>
          <w:noProof/>
        </w:rPr>
        <w:drawing>
          <wp:inline distT="0" distB="0" distL="0" distR="0" wp14:anchorId="25FF7ABC" wp14:editId="55143B23">
            <wp:extent cx="5274310" cy="33286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28670"/>
                    </a:xfrm>
                    <a:prstGeom prst="rect">
                      <a:avLst/>
                    </a:prstGeom>
                  </pic:spPr>
                </pic:pic>
              </a:graphicData>
            </a:graphic>
          </wp:inline>
        </w:drawing>
      </w:r>
    </w:p>
    <w:p w14:paraId="46794A36" w14:textId="77777777" w:rsidR="00D179FA" w:rsidRDefault="00CC5B8D" w:rsidP="00D179FA">
      <w:pPr>
        <w:jc w:val="center"/>
      </w:pPr>
      <w:r>
        <w:rPr>
          <w:noProof/>
        </w:rPr>
        <w:lastRenderedPageBreak/>
        <w:drawing>
          <wp:inline distT="0" distB="0" distL="0" distR="0" wp14:anchorId="042D9A71" wp14:editId="648A83AA">
            <wp:extent cx="5274310" cy="33204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20415"/>
                    </a:xfrm>
                    <a:prstGeom prst="rect">
                      <a:avLst/>
                    </a:prstGeom>
                  </pic:spPr>
                </pic:pic>
              </a:graphicData>
            </a:graphic>
          </wp:inline>
        </w:drawing>
      </w:r>
    </w:p>
    <w:p w14:paraId="75263B01" w14:textId="10D49671" w:rsidR="00CC5B8D" w:rsidRDefault="00D179FA" w:rsidP="00D179FA">
      <w:pPr>
        <w:pStyle w:val="af3"/>
        <w:jc w:val="center"/>
      </w:pPr>
      <w:r>
        <w:fldChar w:fldCharType="begin"/>
      </w:r>
      <w:r>
        <w:instrText xml:space="preserve"> SEQ </w:instrText>
      </w:r>
      <w:r>
        <w:instrText>图表</w:instrText>
      </w:r>
      <w:r>
        <w:instrText xml:space="preserve"> \* ARABIC </w:instrText>
      </w:r>
      <w:r>
        <w:fldChar w:fldCharType="separate"/>
      </w:r>
      <w:r w:rsidR="00A909C9">
        <w:rPr>
          <w:noProof/>
        </w:rPr>
        <w:t>2</w:t>
      </w:r>
      <w:r>
        <w:fldChar w:fldCharType="end"/>
      </w:r>
      <w:r>
        <w:rPr>
          <w:rFonts w:hint="eastAsia"/>
        </w:rPr>
        <w:t>前端页的架构视图</w:t>
      </w:r>
    </w:p>
    <w:p w14:paraId="43A18CAF" w14:textId="77777777" w:rsidR="00D179FA" w:rsidRDefault="00CC5B8D" w:rsidP="00D179FA">
      <w:pPr>
        <w:jc w:val="center"/>
      </w:pPr>
      <w:r>
        <w:rPr>
          <w:noProof/>
        </w:rPr>
        <w:drawing>
          <wp:inline distT="0" distB="0" distL="0" distR="0" wp14:anchorId="30EA0DD0" wp14:editId="1E20C479">
            <wp:extent cx="5274310" cy="25361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36190"/>
                    </a:xfrm>
                    <a:prstGeom prst="rect">
                      <a:avLst/>
                    </a:prstGeom>
                  </pic:spPr>
                </pic:pic>
              </a:graphicData>
            </a:graphic>
          </wp:inline>
        </w:drawing>
      </w:r>
    </w:p>
    <w:p w14:paraId="188E968D" w14:textId="57A9A5C2" w:rsidR="00CC5B8D" w:rsidRDefault="00D179FA" w:rsidP="00D179FA">
      <w:pPr>
        <w:pStyle w:val="af3"/>
        <w:jc w:val="center"/>
      </w:pPr>
      <w:r>
        <w:fldChar w:fldCharType="begin"/>
      </w:r>
      <w:r>
        <w:instrText xml:space="preserve"> SEQ </w:instrText>
      </w:r>
      <w:r>
        <w:instrText>图表</w:instrText>
      </w:r>
      <w:r>
        <w:instrText xml:space="preserve"> \* ARABIC </w:instrText>
      </w:r>
      <w:r>
        <w:fldChar w:fldCharType="separate"/>
      </w:r>
      <w:r w:rsidR="00A909C9">
        <w:rPr>
          <w:noProof/>
        </w:rPr>
        <w:t>3</w:t>
      </w:r>
      <w:r>
        <w:fldChar w:fldCharType="end"/>
      </w:r>
      <w:r w:rsidRPr="002E4858">
        <w:rPr>
          <w:rFonts w:hint="eastAsia"/>
        </w:rPr>
        <w:t>前端主页的逻辑视图</w:t>
      </w:r>
    </w:p>
    <w:p w14:paraId="627DF261" w14:textId="77777777" w:rsidR="00D179FA" w:rsidRDefault="00CC5B8D" w:rsidP="00D179FA">
      <w:pPr>
        <w:jc w:val="center"/>
      </w:pPr>
      <w:r>
        <w:rPr>
          <w:noProof/>
        </w:rPr>
        <w:lastRenderedPageBreak/>
        <w:drawing>
          <wp:inline distT="0" distB="0" distL="0" distR="0" wp14:anchorId="6A1E1C9D" wp14:editId="6B4CC864">
            <wp:extent cx="2352822" cy="2091397"/>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0394" cy="2098128"/>
                    </a:xfrm>
                    <a:prstGeom prst="rect">
                      <a:avLst/>
                    </a:prstGeom>
                  </pic:spPr>
                </pic:pic>
              </a:graphicData>
            </a:graphic>
          </wp:inline>
        </w:drawing>
      </w:r>
    </w:p>
    <w:p w14:paraId="748138D7" w14:textId="583D68DB" w:rsidR="00CC5B8D" w:rsidRDefault="00D179FA" w:rsidP="00D179FA">
      <w:pPr>
        <w:pStyle w:val="af3"/>
        <w:jc w:val="center"/>
      </w:pPr>
      <w:r>
        <w:fldChar w:fldCharType="begin"/>
      </w:r>
      <w:r>
        <w:instrText xml:space="preserve"> SEQ </w:instrText>
      </w:r>
      <w:r>
        <w:instrText>图表</w:instrText>
      </w:r>
      <w:r>
        <w:instrText xml:space="preserve"> \* ARABIC </w:instrText>
      </w:r>
      <w:r>
        <w:fldChar w:fldCharType="separate"/>
      </w:r>
      <w:r w:rsidR="00A909C9">
        <w:rPr>
          <w:noProof/>
        </w:rPr>
        <w:t>4</w:t>
      </w:r>
      <w:r>
        <w:fldChar w:fldCharType="end"/>
      </w:r>
      <w:r w:rsidRPr="00E22569">
        <w:rPr>
          <w:rFonts w:hint="eastAsia"/>
        </w:rPr>
        <w:t>逻辑视图总架构（部分）</w:t>
      </w:r>
    </w:p>
    <w:p w14:paraId="61C3C4EF" w14:textId="3B4E8F45" w:rsidR="00CC5B8D" w:rsidRDefault="00CC5B8D" w:rsidP="00CC5B8D">
      <w:r w:rsidRPr="006D68E4">
        <w:rPr>
          <w:rFonts w:hint="eastAsia"/>
        </w:rPr>
        <w:t>应用层</w:t>
      </w:r>
      <w:r w:rsidR="007424C9">
        <w:rPr>
          <w:rFonts w:hint="eastAsia"/>
        </w:rPr>
        <w:t>：</w:t>
      </w:r>
      <w:r w:rsidRPr="00835821">
        <w:rPr>
          <w:rFonts w:hint="eastAsia"/>
        </w:rPr>
        <w:t>这个应用层有所有的边界类，它们代表用户看到的应用程序屏幕。</w:t>
      </w:r>
    </w:p>
    <w:p w14:paraId="3F39063C" w14:textId="5FA9358C" w:rsidR="00CC5B8D" w:rsidRDefault="00CC5B8D" w:rsidP="00CC5B8D">
      <w:r w:rsidRPr="006D68E4">
        <w:rPr>
          <w:rFonts w:hint="eastAsia"/>
        </w:rPr>
        <w:t>用户服务层</w:t>
      </w:r>
      <w:r w:rsidR="007424C9">
        <w:rPr>
          <w:rFonts w:hint="eastAsia"/>
        </w:rPr>
        <w:t>：</w:t>
      </w:r>
      <w:r>
        <w:rPr>
          <w:rFonts w:hint="eastAsia"/>
        </w:rPr>
        <w:t>用户</w:t>
      </w:r>
      <w:r w:rsidRPr="00835821">
        <w:rPr>
          <w:rFonts w:hint="eastAsia"/>
        </w:rPr>
        <w:t>服务流程层有所有的控制器类，它们表示驱动应用程序行为的用例管理器。此层表示客户端到中间层的边界。</w:t>
      </w:r>
    </w:p>
    <w:p w14:paraId="68DDA2A3" w14:textId="453169B2" w:rsidR="00677763" w:rsidRPr="00DA18A8" w:rsidRDefault="00CC5B8D" w:rsidP="00677763">
      <w:r w:rsidRPr="006D68E4">
        <w:rPr>
          <w:rFonts w:hint="eastAsia"/>
        </w:rPr>
        <w:t>基本重用层</w:t>
      </w:r>
      <w:r w:rsidR="007424C9">
        <w:rPr>
          <w:rFonts w:hint="eastAsia"/>
        </w:rPr>
        <w:t>：</w:t>
      </w:r>
      <w:r w:rsidRPr="00835821">
        <w:rPr>
          <w:rFonts w:hint="eastAsia"/>
        </w:rPr>
        <w:t>基本重用</w:t>
      </w:r>
      <w:r>
        <w:rPr>
          <w:rFonts w:hint="eastAsia"/>
        </w:rPr>
        <w:t>层</w:t>
      </w:r>
      <w:r w:rsidRPr="00835821">
        <w:rPr>
          <w:rFonts w:hint="eastAsia"/>
        </w:rPr>
        <w:t>包括支持列表函数和模式的类。</w:t>
      </w:r>
    </w:p>
    <w:p w14:paraId="02561DEC" w14:textId="77777777" w:rsidR="003A46E4" w:rsidRDefault="003A46E4">
      <w:pPr>
        <w:pStyle w:val="1"/>
        <w:ind w:left="360" w:hanging="360"/>
      </w:pPr>
      <w:bookmarkStart w:id="5" w:name="_Toc55737433"/>
      <w:r>
        <w:rPr>
          <w:rFonts w:hint="eastAsia"/>
        </w:rPr>
        <w:t>进程视图</w:t>
      </w:r>
      <w:bookmarkEnd w:id="5"/>
    </w:p>
    <w:p w14:paraId="273DE68C" w14:textId="4DAFD167" w:rsidR="0068446D" w:rsidRDefault="0068446D" w:rsidP="0068446D">
      <w:pPr>
        <w:pStyle w:val="a9"/>
      </w:pPr>
      <w:r>
        <w:rPr>
          <w:rFonts w:hint="eastAsia"/>
        </w:rPr>
        <w:t>在该软件架构中，较为核心的进程与搜索功能相关。</w:t>
      </w:r>
      <w:r w:rsidRPr="0068446D">
        <w:rPr>
          <w:rFonts w:hint="eastAsia"/>
        </w:rPr>
        <w:t>针对搜索功能的进程进行绘图，用户运行服务器后，可以搜索用户，也可以搜索问题。搜索用户时会根据nickname参数对数据库进行访问，而搜索问题时，会根据标签（tag），标题（title）以及内容（text）进行搜索。</w:t>
      </w:r>
    </w:p>
    <w:p w14:paraId="6D013F6F" w14:textId="3927ABFB" w:rsidR="0068446D" w:rsidRPr="0068446D" w:rsidRDefault="0068446D" w:rsidP="0068446D">
      <w:pPr>
        <w:pStyle w:val="a9"/>
        <w:jc w:val="center"/>
      </w:pPr>
      <w:r w:rsidRPr="0068446D">
        <w:rPr>
          <w:noProof/>
        </w:rPr>
        <w:drawing>
          <wp:inline distT="0" distB="0" distL="0" distR="0" wp14:anchorId="41FD7EB8" wp14:editId="00FE9D33">
            <wp:extent cx="4120243" cy="233304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8718" cy="2349167"/>
                    </a:xfrm>
                    <a:prstGeom prst="rect">
                      <a:avLst/>
                    </a:prstGeom>
                  </pic:spPr>
                </pic:pic>
              </a:graphicData>
            </a:graphic>
          </wp:inline>
        </w:drawing>
      </w:r>
    </w:p>
    <w:p w14:paraId="02561DEE" w14:textId="28D2DB6A" w:rsidR="003A46E4" w:rsidRDefault="003A46E4">
      <w:pPr>
        <w:pStyle w:val="1"/>
        <w:ind w:left="360" w:hanging="360"/>
      </w:pPr>
      <w:bookmarkStart w:id="6" w:name="_Toc55737434"/>
      <w:r>
        <w:rPr>
          <w:rFonts w:hint="eastAsia"/>
        </w:rPr>
        <w:t>部署视图</w:t>
      </w:r>
      <w:bookmarkEnd w:id="6"/>
    </w:p>
    <w:p w14:paraId="5356CD8B" w14:textId="77777777" w:rsidR="001C0E0E" w:rsidRPr="001C0E0E" w:rsidRDefault="001C0E0E" w:rsidP="001C0E0E">
      <w:pPr>
        <w:ind w:firstLineChars="200" w:firstLine="400"/>
      </w:pPr>
      <w:r w:rsidRPr="001C0E0E">
        <w:rPr>
          <w:rFonts w:hint="eastAsia"/>
        </w:rPr>
        <w:t>Q</w:t>
      </w:r>
      <w:r w:rsidRPr="001C0E0E">
        <w:t>AQ</w:t>
      </w:r>
      <w:r w:rsidRPr="001C0E0E">
        <w:rPr>
          <w:rFonts w:hint="eastAsia"/>
        </w:rPr>
        <w:t>大学生问答社区的部署视图描述了最典型的平台配置的各种物理节点，同时也描述了任务从流程图到物理节点的分配。部署视图按物理网络配置进行组织，每个这样的配置都由一小块部署图来表示。部署图同时也表示了进程到每个处理器的映射。</w:t>
      </w:r>
    </w:p>
    <w:p w14:paraId="44182756" w14:textId="77777777" w:rsidR="001C0E0E" w:rsidRPr="001C0E0E" w:rsidRDefault="001C0E0E" w:rsidP="001C0E0E"/>
    <w:p w14:paraId="1D201366" w14:textId="77777777" w:rsidR="001C0E0E" w:rsidRDefault="001C0E0E" w:rsidP="001C0E0E">
      <w:pPr>
        <w:keepNext/>
      </w:pPr>
      <w:r w:rsidRPr="001C0E0E">
        <w:rPr>
          <w:noProof/>
        </w:rPr>
        <w:lastRenderedPageBreak/>
        <w:drawing>
          <wp:inline distT="0" distB="0" distL="0" distR="0" wp14:anchorId="178E39B2" wp14:editId="464825ED">
            <wp:extent cx="5274310" cy="29667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66720"/>
                    </a:xfrm>
                    <a:prstGeom prst="rect">
                      <a:avLst/>
                    </a:prstGeom>
                  </pic:spPr>
                </pic:pic>
              </a:graphicData>
            </a:graphic>
          </wp:inline>
        </w:drawing>
      </w:r>
    </w:p>
    <w:p w14:paraId="6DA9DFE9" w14:textId="6B2ED5E6" w:rsidR="001C0E0E" w:rsidRPr="001C0E0E" w:rsidRDefault="001C0E0E" w:rsidP="001C0E0E">
      <w:pPr>
        <w:pStyle w:val="af3"/>
        <w:jc w:val="center"/>
      </w:pPr>
      <w:r>
        <w:fldChar w:fldCharType="begin"/>
      </w:r>
      <w:r>
        <w:instrText xml:space="preserve"> SEQ </w:instrText>
      </w:r>
      <w:r>
        <w:instrText>图表</w:instrText>
      </w:r>
      <w:r>
        <w:instrText xml:space="preserve"> \* ARABIC </w:instrText>
      </w:r>
      <w:r>
        <w:fldChar w:fldCharType="separate"/>
      </w:r>
      <w:r w:rsidR="00A909C9">
        <w:rPr>
          <w:noProof/>
        </w:rPr>
        <w:t>5</w:t>
      </w:r>
      <w:r>
        <w:fldChar w:fldCharType="end"/>
      </w:r>
      <w:r w:rsidRPr="00355C5C">
        <w:t>QAQ</w:t>
      </w:r>
      <w:r w:rsidRPr="00355C5C">
        <w:t>大学生问答社区的部署视图</w:t>
      </w:r>
    </w:p>
    <w:p w14:paraId="7D43305A" w14:textId="77777777" w:rsidR="001C0E0E" w:rsidRPr="001C0E0E" w:rsidRDefault="001C0E0E" w:rsidP="001C0E0E">
      <w:pPr>
        <w:pStyle w:val="af2"/>
        <w:numPr>
          <w:ilvl w:val="0"/>
          <w:numId w:val="25"/>
        </w:numPr>
        <w:spacing w:line="240" w:lineRule="auto"/>
        <w:ind w:firstLineChars="0"/>
        <w:jc w:val="both"/>
        <w:rPr>
          <w:b/>
          <w:bCs/>
        </w:rPr>
      </w:pPr>
      <w:r w:rsidRPr="001C0E0E">
        <w:rPr>
          <w:rFonts w:hint="eastAsia"/>
          <w:b/>
          <w:bCs/>
        </w:rPr>
        <w:t>用户端（桌面端/移动端）</w:t>
      </w:r>
    </w:p>
    <w:p w14:paraId="15A2E5C8" w14:textId="77777777" w:rsidR="001C0E0E" w:rsidRPr="001C0E0E" w:rsidRDefault="001C0E0E" w:rsidP="001C0E0E">
      <w:pPr>
        <w:ind w:firstLineChars="200" w:firstLine="400"/>
      </w:pPr>
      <w:r w:rsidRPr="001C0E0E">
        <w:rPr>
          <w:rFonts w:hint="eastAsia"/>
        </w:rPr>
        <w:t>用户生使用外部浏览器访问网页</w:t>
      </w:r>
      <w:r w:rsidRPr="001C0E0E">
        <w:t>，这些</w:t>
      </w:r>
      <w:r w:rsidRPr="001C0E0E">
        <w:rPr>
          <w:rFonts w:hint="eastAsia"/>
        </w:rPr>
        <w:t>终端</w:t>
      </w:r>
      <w:r w:rsidRPr="001C0E0E">
        <w:t>通过</w:t>
      </w:r>
      <w:r w:rsidRPr="001C0E0E">
        <w:rPr>
          <w:rFonts w:hint="eastAsia"/>
        </w:rPr>
        <w:t>以太网</w:t>
      </w:r>
      <w:r w:rsidRPr="001C0E0E">
        <w:t>连接到</w:t>
      </w:r>
      <w:r w:rsidRPr="001C0E0E">
        <w:rPr>
          <w:rFonts w:hint="eastAsia"/>
        </w:rPr>
        <w:t>Web</w:t>
      </w:r>
      <w:r w:rsidRPr="001C0E0E">
        <w:t>服务器。</w:t>
      </w:r>
    </w:p>
    <w:p w14:paraId="2555F184" w14:textId="77777777" w:rsidR="001C0E0E" w:rsidRPr="001C0E0E" w:rsidRDefault="001C0E0E" w:rsidP="001C0E0E">
      <w:pPr>
        <w:pStyle w:val="af2"/>
        <w:numPr>
          <w:ilvl w:val="0"/>
          <w:numId w:val="25"/>
        </w:numPr>
        <w:spacing w:line="240" w:lineRule="auto"/>
        <w:ind w:firstLineChars="0"/>
        <w:jc w:val="both"/>
        <w:rPr>
          <w:b/>
          <w:bCs/>
        </w:rPr>
      </w:pPr>
      <w:r w:rsidRPr="001C0E0E">
        <w:rPr>
          <w:rFonts w:hint="eastAsia"/>
          <w:b/>
          <w:bCs/>
        </w:rPr>
        <w:t>W</w:t>
      </w:r>
      <w:r w:rsidRPr="001C0E0E">
        <w:rPr>
          <w:b/>
          <w:bCs/>
        </w:rPr>
        <w:t>eb</w:t>
      </w:r>
      <w:r w:rsidRPr="001C0E0E">
        <w:rPr>
          <w:rFonts w:hint="eastAsia"/>
          <w:b/>
          <w:bCs/>
        </w:rPr>
        <w:t>服务器</w:t>
      </w:r>
    </w:p>
    <w:p w14:paraId="6D1F0FD8" w14:textId="77777777" w:rsidR="001C0E0E" w:rsidRPr="001C0E0E" w:rsidRDefault="001C0E0E" w:rsidP="001C0E0E">
      <w:pPr>
        <w:ind w:firstLineChars="200" w:firstLine="400"/>
      </w:pPr>
      <w:r w:rsidRPr="001C0E0E">
        <w:rPr>
          <w:rFonts w:hint="eastAsia"/>
        </w:rPr>
        <w:t>Web服务器部署在谷歌云端，</w:t>
      </w:r>
      <w:r w:rsidRPr="001C0E0E">
        <w:t>所有</w:t>
      </w:r>
      <w:r w:rsidRPr="001C0E0E">
        <w:rPr>
          <w:rFonts w:hint="eastAsia"/>
        </w:rPr>
        <w:t>用户</w:t>
      </w:r>
      <w:r w:rsidRPr="001C0E0E">
        <w:t>都可以通过</w:t>
      </w:r>
      <w:r w:rsidRPr="001C0E0E">
        <w:rPr>
          <w:rFonts w:hint="eastAsia"/>
        </w:rPr>
        <w:t>以太</w:t>
      </w:r>
      <w:r w:rsidRPr="001C0E0E">
        <w:t>网访问服务器。</w:t>
      </w:r>
      <w:r w:rsidRPr="001C0E0E">
        <w:rPr>
          <w:rFonts w:hint="eastAsia"/>
        </w:rPr>
        <w:t>面向用户时，服务器提供所支持的服务，如搜索问题、回答问题等。面向后端数据库时，服务器负责进行对数据进行增、删、改、查等操作。</w:t>
      </w:r>
    </w:p>
    <w:p w14:paraId="5BAFC8D4" w14:textId="77777777" w:rsidR="001C0E0E" w:rsidRPr="001C0E0E" w:rsidRDefault="001C0E0E" w:rsidP="001C0E0E">
      <w:pPr>
        <w:pStyle w:val="af2"/>
        <w:numPr>
          <w:ilvl w:val="0"/>
          <w:numId w:val="25"/>
        </w:numPr>
        <w:spacing w:line="240" w:lineRule="auto"/>
        <w:ind w:firstLineChars="0"/>
        <w:jc w:val="both"/>
        <w:rPr>
          <w:b/>
          <w:bCs/>
        </w:rPr>
      </w:pPr>
      <w:r w:rsidRPr="001C0E0E">
        <w:rPr>
          <w:rFonts w:hint="eastAsia"/>
          <w:b/>
          <w:bCs/>
        </w:rPr>
        <w:t>数据库服务器</w:t>
      </w:r>
    </w:p>
    <w:p w14:paraId="3C383505" w14:textId="4D7B96F3" w:rsidR="001C0E0E" w:rsidRPr="001C0E0E" w:rsidRDefault="001C0E0E" w:rsidP="001C0E0E">
      <w:pPr>
        <w:ind w:firstLineChars="200" w:firstLine="400"/>
      </w:pPr>
      <w:r w:rsidRPr="001C0E0E">
        <w:rPr>
          <w:rFonts w:hint="eastAsia"/>
        </w:rPr>
        <w:t>数据库服务器中包括M</w:t>
      </w:r>
      <w:r w:rsidRPr="001C0E0E">
        <w:t>ySQL</w:t>
      </w:r>
      <w:r w:rsidRPr="001C0E0E">
        <w:rPr>
          <w:rFonts w:hint="eastAsia"/>
        </w:rPr>
        <w:t>数据库和Mongo</w:t>
      </w:r>
      <w:r w:rsidRPr="001C0E0E">
        <w:t>DB</w:t>
      </w:r>
      <w:r w:rsidRPr="001C0E0E">
        <w:rPr>
          <w:rFonts w:hint="eastAsia"/>
        </w:rPr>
        <w:t>数据库，分别负责存储关系型数据和非关系型数据，为</w:t>
      </w:r>
      <w:r w:rsidRPr="001C0E0E">
        <w:t>Web</w:t>
      </w:r>
      <w:r w:rsidRPr="001C0E0E">
        <w:rPr>
          <w:rFonts w:hint="eastAsia"/>
        </w:rPr>
        <w:t>服务器提供必要的数据信息。</w:t>
      </w:r>
    </w:p>
    <w:p w14:paraId="02561DF0" w14:textId="66B49A36" w:rsidR="003A46E4" w:rsidRDefault="003A46E4">
      <w:pPr>
        <w:pStyle w:val="1"/>
        <w:ind w:left="360" w:hanging="360"/>
      </w:pPr>
      <w:bookmarkStart w:id="7" w:name="_Toc55737435"/>
      <w:r>
        <w:rPr>
          <w:rFonts w:hint="eastAsia"/>
        </w:rPr>
        <w:t>实现视图</w:t>
      </w:r>
      <w:bookmarkEnd w:id="7"/>
    </w:p>
    <w:p w14:paraId="398CEDF2" w14:textId="1AB73AD5" w:rsidR="007B0FFB" w:rsidRDefault="007B0FFB" w:rsidP="007B0FFB">
      <w:r w:rsidRPr="007B0FFB">
        <w:rPr>
          <w:rFonts w:hint="eastAsia"/>
        </w:rPr>
        <w:t>本节说明</w:t>
      </w:r>
      <w:r>
        <w:rPr>
          <w:rFonts w:hint="eastAsia"/>
        </w:rPr>
        <w:t>本架构的</w:t>
      </w:r>
      <w:r w:rsidRPr="007B0FFB">
        <w:rPr>
          <w:rFonts w:hint="eastAsia"/>
        </w:rPr>
        <w:t>整体结构、软件分解为实现模型中的层和子系统的情况，以及所有在构架方面具有重要意义的构件。</w:t>
      </w:r>
    </w:p>
    <w:p w14:paraId="17D37E66" w14:textId="4F3CC250" w:rsidR="00C7752A" w:rsidRDefault="00C7752A" w:rsidP="00C7752A">
      <w:pPr>
        <w:rPr>
          <w:rFonts w:hint="eastAsia"/>
        </w:rPr>
      </w:pPr>
      <w:r>
        <w:rPr>
          <w:rFonts w:hint="eastAsia"/>
        </w:rPr>
        <w:t>Server部分主要包括两个部分：</w:t>
      </w:r>
    </w:p>
    <w:p w14:paraId="7663119A" w14:textId="00CABDD0" w:rsidR="00C7752A" w:rsidRDefault="00C7752A" w:rsidP="00C7752A">
      <w:pPr>
        <w:rPr>
          <w:rFonts w:hint="eastAsia"/>
        </w:rPr>
      </w:pPr>
      <w:r>
        <w:rPr>
          <w:rFonts w:hint="eastAsia"/>
        </w:rPr>
        <w:t>Q &amp; A Community子系统</w:t>
      </w:r>
      <w:r>
        <w:rPr>
          <w:rFonts w:hint="eastAsia"/>
        </w:rPr>
        <w:t>：</w:t>
      </w:r>
      <w:r>
        <w:rPr>
          <w:rFonts w:hint="eastAsia"/>
        </w:rPr>
        <w:t>包含四个组件：Questions、Answers、SearchEngine、Authentication。Questions和Answers组件允许用户创建提问和编写回答，分别使用（Accounting子系统中）QuestionList和AnswerList组件提供的ManageQuestions和ManageAnswers界面；SearchEngine组件允许用户通过Searching界面搜索浏览问题、回答及用户；Authentication组件允许用户创建、登录或注销账户。</w:t>
      </w:r>
    </w:p>
    <w:p w14:paraId="0258BE59" w14:textId="3042A598" w:rsidR="00C7752A" w:rsidRPr="00C7752A" w:rsidRDefault="00C7752A" w:rsidP="00C7752A">
      <w:pPr>
        <w:rPr>
          <w:rFonts w:hint="eastAsia"/>
        </w:rPr>
      </w:pPr>
      <w:r>
        <w:rPr>
          <w:rFonts w:hint="eastAsia"/>
        </w:rPr>
        <w:t>Accounting子系统</w:t>
      </w:r>
      <w:r>
        <w:rPr>
          <w:rFonts w:hint="eastAsia"/>
        </w:rPr>
        <w:t>：</w:t>
      </w:r>
      <w:r>
        <w:rPr>
          <w:rFonts w:hint="eastAsia"/>
        </w:rPr>
        <w:t>提供四个接口：ManageQuestions、ManageAnswers、SearchUsers、ManageUsers，连接到Q &amp; A Community以实现相关功能。</w:t>
      </w:r>
    </w:p>
    <w:p w14:paraId="02561DF2" w14:textId="01608729" w:rsidR="003A46E4" w:rsidRDefault="00516BCD">
      <w:r w:rsidRPr="00516BCD">
        <w:lastRenderedPageBreak/>
        <w:drawing>
          <wp:inline distT="0" distB="0" distL="0" distR="0" wp14:anchorId="6F2DE5C4" wp14:editId="091CC73B">
            <wp:extent cx="5943600" cy="33102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10255"/>
                    </a:xfrm>
                    <a:prstGeom prst="rect">
                      <a:avLst/>
                    </a:prstGeom>
                  </pic:spPr>
                </pic:pic>
              </a:graphicData>
            </a:graphic>
          </wp:inline>
        </w:drawing>
      </w:r>
    </w:p>
    <w:p w14:paraId="2D66A552" w14:textId="253CCBF2" w:rsidR="009A240F" w:rsidRDefault="003A46E4" w:rsidP="009A240F">
      <w:pPr>
        <w:pStyle w:val="1"/>
        <w:ind w:left="360" w:hanging="360"/>
      </w:pPr>
      <w:bookmarkStart w:id="8" w:name="_Toc55737436"/>
      <w:r>
        <w:rPr>
          <w:rFonts w:hint="eastAsia"/>
        </w:rPr>
        <w:t>数据视图</w:t>
      </w:r>
      <w:bookmarkEnd w:id="8"/>
    </w:p>
    <w:p w14:paraId="2868BEB5" w14:textId="40D2A722" w:rsidR="00892778" w:rsidRPr="00892778" w:rsidRDefault="00892778" w:rsidP="00892778">
      <w:r>
        <w:rPr>
          <w:rFonts w:hint="eastAsia"/>
        </w:rPr>
        <w:t>该架构采用的数据库设计如下图所示。每个实体类均有主键。不用表之间的关联使用外键约束。</w:t>
      </w:r>
    </w:p>
    <w:p w14:paraId="02561DF5" w14:textId="16EEFCC3" w:rsidR="002B34A5" w:rsidRDefault="00410A61" w:rsidP="008D1B32">
      <w:pPr>
        <w:jc w:val="center"/>
      </w:pPr>
      <w:r>
        <w:rPr>
          <w:noProof/>
        </w:rPr>
        <w:lastRenderedPageBreak/>
        <w:drawing>
          <wp:inline distT="0" distB="0" distL="0" distR="0" wp14:anchorId="1C1FCB41" wp14:editId="2045FE45">
            <wp:extent cx="3140075" cy="568515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0075" cy="5685155"/>
                    </a:xfrm>
                    <a:prstGeom prst="rect">
                      <a:avLst/>
                    </a:prstGeom>
                    <a:noFill/>
                    <a:ln>
                      <a:noFill/>
                    </a:ln>
                  </pic:spPr>
                </pic:pic>
              </a:graphicData>
            </a:graphic>
          </wp:inline>
        </w:drawing>
      </w:r>
    </w:p>
    <w:p w14:paraId="2349C6D2" w14:textId="650613DB" w:rsidR="006D4D38" w:rsidRDefault="006D4D38" w:rsidP="00663096">
      <w:pPr>
        <w:pStyle w:val="1"/>
        <w:ind w:left="360" w:hanging="360"/>
      </w:pPr>
      <w:bookmarkStart w:id="9" w:name="_Toc55737437"/>
      <w:r>
        <w:rPr>
          <w:rFonts w:hint="eastAsia"/>
        </w:rPr>
        <w:t>技术视图</w:t>
      </w:r>
      <w:bookmarkEnd w:id="9"/>
    </w:p>
    <w:p w14:paraId="3534B7F0" w14:textId="58E6A363" w:rsidR="006D4D38" w:rsidRDefault="00682DA2" w:rsidP="006D4D38">
      <w:r>
        <w:rPr>
          <w:rFonts w:hint="eastAsia"/>
        </w:rPr>
        <w:t>以下的技术视图展示了本软件前端、后端的技术选型。</w:t>
      </w:r>
    </w:p>
    <w:p w14:paraId="54F289BE" w14:textId="7069AF35" w:rsidR="00682DA2" w:rsidRDefault="00682DA2" w:rsidP="006D4D38">
      <w:r w:rsidRPr="00682DA2">
        <w:rPr>
          <w:noProof/>
        </w:rPr>
        <w:lastRenderedPageBreak/>
        <w:drawing>
          <wp:anchor distT="0" distB="0" distL="114300" distR="114300" simplePos="0" relativeHeight="251659264" behindDoc="0" locked="0" layoutInCell="1" allowOverlap="1" wp14:anchorId="5C945AE4" wp14:editId="297C173D">
            <wp:simplePos x="0" y="0"/>
            <wp:positionH relativeFrom="column">
              <wp:posOffset>1480457</wp:posOffset>
            </wp:positionH>
            <wp:positionV relativeFrom="paragraph">
              <wp:posOffset>239395</wp:posOffset>
            </wp:positionV>
            <wp:extent cx="3043555" cy="2619375"/>
            <wp:effectExtent l="0" t="0" r="444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43555" cy="2619375"/>
                    </a:xfrm>
                    <a:prstGeom prst="rect">
                      <a:avLst/>
                    </a:prstGeom>
                  </pic:spPr>
                </pic:pic>
              </a:graphicData>
            </a:graphic>
          </wp:anchor>
        </w:drawing>
      </w:r>
      <w:r>
        <w:rPr>
          <w:rFonts w:hint="eastAsia"/>
        </w:rPr>
        <w:t>前端运行于浏览器中，用React作为框架。底层为相关硬件、系统软件。</w:t>
      </w:r>
    </w:p>
    <w:p w14:paraId="50DF57B7" w14:textId="77777777" w:rsidR="00682DA2" w:rsidRDefault="00682DA2" w:rsidP="006D4D38">
      <w:r>
        <w:rPr>
          <w:rFonts w:hint="eastAsia"/>
        </w:rPr>
        <w:t>后端技术视图底层为硬件。系统软件包括相关驱动、库和J</w:t>
      </w:r>
      <w:r>
        <w:t>RE</w:t>
      </w:r>
      <w:r>
        <w:rPr>
          <w:rFonts w:hint="eastAsia"/>
        </w:rPr>
        <w:t>。在系统软件层之上我们使用Docker来提供容器支持，从而运行后端和数据库。后端使用了S</w:t>
      </w:r>
      <w:r>
        <w:t xml:space="preserve">pring Boot </w:t>
      </w:r>
      <w:r>
        <w:rPr>
          <w:rFonts w:hint="eastAsia"/>
        </w:rPr>
        <w:t>框架，遵循MVC框架进行开发。数据库使用了M</w:t>
      </w:r>
      <w:r>
        <w:t>ySQL</w:t>
      </w:r>
      <w:r>
        <w:rPr>
          <w:rFonts w:hint="eastAsia"/>
        </w:rPr>
        <w:t>及Mongo</w:t>
      </w:r>
      <w:r>
        <w:t>DB.</w:t>
      </w:r>
    </w:p>
    <w:p w14:paraId="2316E828" w14:textId="2334F45A" w:rsidR="00682DA2" w:rsidRPr="006D4D38" w:rsidRDefault="00682DA2" w:rsidP="00682DA2">
      <w:pPr>
        <w:jc w:val="center"/>
      </w:pPr>
      <w:r w:rsidRPr="00682DA2">
        <w:rPr>
          <w:noProof/>
        </w:rPr>
        <w:drawing>
          <wp:inline distT="0" distB="0" distL="0" distR="0" wp14:anchorId="628ADB7B" wp14:editId="4CFB1585">
            <wp:extent cx="2954023" cy="25200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8240" cy="2549233"/>
                    </a:xfrm>
                    <a:prstGeom prst="rect">
                      <a:avLst/>
                    </a:prstGeom>
                  </pic:spPr>
                </pic:pic>
              </a:graphicData>
            </a:graphic>
          </wp:inline>
        </w:drawing>
      </w:r>
    </w:p>
    <w:p w14:paraId="697E7D9B" w14:textId="70DFB02F" w:rsidR="00663096" w:rsidRDefault="006D4D38" w:rsidP="00663096">
      <w:pPr>
        <w:pStyle w:val="1"/>
        <w:ind w:left="360" w:hanging="360"/>
      </w:pPr>
      <w:bookmarkStart w:id="10" w:name="_Toc55737438"/>
      <w:r>
        <w:rPr>
          <w:rFonts w:hint="eastAsia"/>
        </w:rPr>
        <w:t>核心算法设计</w:t>
      </w:r>
      <w:bookmarkEnd w:id="10"/>
    </w:p>
    <w:p w14:paraId="1218D056" w14:textId="5076EA7E" w:rsidR="00ED69BB" w:rsidRDefault="00ED69BB" w:rsidP="00ED69BB">
      <w:r>
        <w:rPr>
          <w:rFonts w:hint="eastAsia"/>
        </w:rPr>
        <w:t>系统中的核心算法包括搜索算法的推荐算法。</w:t>
      </w:r>
    </w:p>
    <w:p w14:paraId="7D0EC181" w14:textId="24623105" w:rsidR="004631E8" w:rsidRDefault="004631E8" w:rsidP="00ED69BB">
      <w:r>
        <w:rPr>
          <w:rFonts w:hint="eastAsia"/>
        </w:rPr>
        <w:t>搜索算法基于用户输入的关键字，对全数据的内容进行搜索，包括标题、正文、标签等。</w:t>
      </w:r>
      <w:r w:rsidR="00345286">
        <w:rPr>
          <w:rFonts w:hint="eastAsia"/>
        </w:rPr>
        <w:t>如果用户输入的搜索内容较长，会进行分词并搜索。</w:t>
      </w:r>
    </w:p>
    <w:p w14:paraId="65FF5FE9" w14:textId="2F4639E6" w:rsidR="00345286" w:rsidRPr="00ED69BB" w:rsidRDefault="00345286" w:rsidP="00ED69BB">
      <w:r>
        <w:rPr>
          <w:rFonts w:hint="eastAsia"/>
        </w:rPr>
        <w:t>推荐算法采用潜在因子算法。</w:t>
      </w:r>
    </w:p>
    <w:p w14:paraId="0D136266" w14:textId="70E77097" w:rsidR="00663096" w:rsidRDefault="00663096" w:rsidP="00663096">
      <w:pPr>
        <w:pStyle w:val="1"/>
        <w:ind w:left="426" w:hanging="426"/>
      </w:pPr>
      <w:bookmarkStart w:id="11" w:name="_Toc55737439"/>
      <w:r>
        <w:rPr>
          <w:rFonts w:hint="eastAsia"/>
        </w:rPr>
        <w:t>性能与质量属性</w:t>
      </w:r>
      <w:bookmarkEnd w:id="11"/>
    </w:p>
    <w:p w14:paraId="79D74D9C" w14:textId="5A2F2C57" w:rsidR="00663096" w:rsidRDefault="00663096" w:rsidP="00663096">
      <w:r>
        <w:rPr>
          <w:rFonts w:hint="eastAsia"/>
        </w:rPr>
        <w:t>该软件架构可以支持以下关键的性能需求：</w:t>
      </w:r>
    </w:p>
    <w:p w14:paraId="5EC4EE34" w14:textId="37B3DCE3" w:rsidR="00663096" w:rsidRDefault="00663096" w:rsidP="00663096">
      <w:pPr>
        <w:pStyle w:val="af2"/>
        <w:numPr>
          <w:ilvl w:val="0"/>
          <w:numId w:val="23"/>
        </w:numPr>
        <w:ind w:firstLineChars="0"/>
      </w:pPr>
      <w:r>
        <w:rPr>
          <w:rFonts w:hint="eastAsia"/>
        </w:rPr>
        <w:t>系统能够支持在有1</w:t>
      </w:r>
      <w:r>
        <w:t>000</w:t>
      </w:r>
      <w:r>
        <w:rPr>
          <w:rFonts w:hint="eastAsia"/>
        </w:rPr>
        <w:t>个并发用户的情况下，在3秒内完成响应。</w:t>
      </w:r>
    </w:p>
    <w:p w14:paraId="4459A826" w14:textId="44C4F97C" w:rsidR="0009375D" w:rsidRDefault="0009375D" w:rsidP="00663096">
      <w:pPr>
        <w:pStyle w:val="af2"/>
        <w:numPr>
          <w:ilvl w:val="0"/>
          <w:numId w:val="23"/>
        </w:numPr>
        <w:ind w:firstLineChars="0"/>
      </w:pPr>
      <w:r>
        <w:rPr>
          <w:rFonts w:hint="eastAsia"/>
        </w:rPr>
        <w:t>系统能够在2分钟内完成超过8</w:t>
      </w:r>
      <w:r>
        <w:t>0%</w:t>
      </w:r>
      <w:r>
        <w:rPr>
          <w:rFonts w:hint="eastAsia"/>
        </w:rPr>
        <w:t>的事务。</w:t>
      </w:r>
    </w:p>
    <w:p w14:paraId="53A3E323" w14:textId="55DA3CCF" w:rsidR="0009375D" w:rsidRDefault="0009375D" w:rsidP="00663096">
      <w:pPr>
        <w:pStyle w:val="af2"/>
        <w:numPr>
          <w:ilvl w:val="0"/>
          <w:numId w:val="23"/>
        </w:numPr>
        <w:ind w:firstLineChars="0"/>
      </w:pPr>
      <w:r>
        <w:rPr>
          <w:rFonts w:hint="eastAsia"/>
        </w:rPr>
        <w:t>客户端不需要安装独立的客户端，只需要任何一款受兼容的浏览器即可运行。</w:t>
      </w:r>
    </w:p>
    <w:p w14:paraId="305BAA4A" w14:textId="254012BF" w:rsidR="0009375D" w:rsidRDefault="0009375D" w:rsidP="0009375D">
      <w:r>
        <w:rPr>
          <w:rFonts w:hint="eastAsia"/>
        </w:rPr>
        <w:t xml:space="preserve">该软件架构通过 </w:t>
      </w:r>
      <w:r>
        <w:t xml:space="preserve">client-server </w:t>
      </w:r>
      <w:r>
        <w:rPr>
          <w:rFonts w:hint="eastAsia"/>
        </w:rPr>
        <w:t>架构完成上述的非功能性需求。客户端运行在浏览器中，通过H</w:t>
      </w:r>
      <w:r>
        <w:t>TTP</w:t>
      </w:r>
      <w:r>
        <w:rPr>
          <w:rFonts w:hint="eastAsia"/>
        </w:rPr>
        <w:t>协议</w:t>
      </w:r>
      <w:r>
        <w:rPr>
          <w:rFonts w:hint="eastAsia"/>
        </w:rPr>
        <w:lastRenderedPageBreak/>
        <w:t>与服务器端交互。</w:t>
      </w:r>
    </w:p>
    <w:p w14:paraId="7A77DB6C" w14:textId="77777777" w:rsidR="0009375D" w:rsidRDefault="0009375D" w:rsidP="0009375D">
      <w:r>
        <w:rPr>
          <w:rFonts w:hint="eastAsia"/>
        </w:rPr>
        <w:t>该架构同时支持以下的质量需求：</w:t>
      </w:r>
    </w:p>
    <w:p w14:paraId="77592C51" w14:textId="33F364CB" w:rsidR="0009375D" w:rsidRDefault="0009375D" w:rsidP="0009375D">
      <w:pPr>
        <w:pStyle w:val="af2"/>
        <w:numPr>
          <w:ilvl w:val="0"/>
          <w:numId w:val="24"/>
        </w:numPr>
        <w:ind w:firstLineChars="0"/>
      </w:pPr>
      <w:r>
        <w:rPr>
          <w:rFonts w:hint="eastAsia"/>
        </w:rPr>
        <w:t>客户端浏览器兼容超过全球统计数据中9</w:t>
      </w:r>
      <w:r>
        <w:t>9.8%</w:t>
      </w:r>
      <w:r>
        <w:rPr>
          <w:rFonts w:hint="eastAsia"/>
        </w:rPr>
        <w:t>的浏览器版本，n</w:t>
      </w:r>
      <w:r>
        <w:t xml:space="preserve">ot_dead </w:t>
      </w:r>
      <w:r>
        <w:rPr>
          <w:rFonts w:hint="eastAsia"/>
        </w:rPr>
        <w:t>中所定义的浏览器版本。</w:t>
      </w:r>
    </w:p>
    <w:p w14:paraId="1B6E8E93" w14:textId="3AE2145F" w:rsidR="0009375D" w:rsidRDefault="0009375D" w:rsidP="0009375D">
      <w:pPr>
        <w:pStyle w:val="af2"/>
        <w:numPr>
          <w:ilvl w:val="0"/>
          <w:numId w:val="24"/>
        </w:numPr>
        <w:ind w:firstLineChars="0"/>
      </w:pPr>
      <w:r>
        <w:rPr>
          <w:rFonts w:hint="eastAsia"/>
        </w:rPr>
        <w:t>用户界面设计对用户友好，能够让会使用电脑的用户轻松使用。</w:t>
      </w:r>
    </w:p>
    <w:p w14:paraId="1518E6B6" w14:textId="77777777" w:rsidR="0009375D" w:rsidRDefault="0009375D" w:rsidP="0009375D">
      <w:pPr>
        <w:pStyle w:val="af2"/>
        <w:numPr>
          <w:ilvl w:val="0"/>
          <w:numId w:val="24"/>
        </w:numPr>
        <w:ind w:firstLineChars="0"/>
      </w:pPr>
      <w:r>
        <w:rPr>
          <w:rFonts w:hint="eastAsia"/>
        </w:rPr>
        <w:t>系统的可用性保证在</w:t>
      </w:r>
      <w:r>
        <w:t>99.9%</w:t>
      </w:r>
      <w:r>
        <w:rPr>
          <w:rFonts w:hint="eastAsia"/>
        </w:rPr>
        <w:t>以上。</w:t>
      </w:r>
    </w:p>
    <w:p w14:paraId="0E345B7A" w14:textId="203CA1D6" w:rsidR="0009375D" w:rsidRDefault="0009375D" w:rsidP="0009375D">
      <w:pPr>
        <w:pStyle w:val="af2"/>
        <w:numPr>
          <w:ilvl w:val="0"/>
          <w:numId w:val="24"/>
        </w:numPr>
        <w:ind w:firstLineChars="0"/>
      </w:pPr>
      <w:r>
        <w:rPr>
          <w:rFonts w:hint="eastAsia"/>
        </w:rPr>
        <w:t>系统的</w:t>
      </w:r>
      <w:r>
        <w:t>Mean Time Between Failures (MTBF)</w:t>
      </w:r>
      <w:r>
        <w:rPr>
          <w:rFonts w:hint="eastAsia"/>
        </w:rPr>
        <w:t>应当超过3</w:t>
      </w:r>
      <w:r>
        <w:t>00</w:t>
      </w:r>
      <w:r>
        <w:rPr>
          <w:rFonts w:hint="eastAsia"/>
        </w:rPr>
        <w:t>小时</w:t>
      </w:r>
    </w:p>
    <w:p w14:paraId="51195EFD" w14:textId="642C584B" w:rsidR="0009375D" w:rsidRPr="00E76756" w:rsidRDefault="0009375D" w:rsidP="0009375D">
      <w:pPr>
        <w:pStyle w:val="af2"/>
        <w:numPr>
          <w:ilvl w:val="0"/>
          <w:numId w:val="24"/>
        </w:numPr>
        <w:ind w:firstLineChars="0"/>
      </w:pPr>
      <w:r>
        <w:rPr>
          <w:rFonts w:hint="eastAsia"/>
        </w:rPr>
        <w:t>用户始终能通过互联网获取到最新的客户端，而无需关心版本更新的细节</w:t>
      </w:r>
    </w:p>
    <w:p w14:paraId="3F783CED" w14:textId="77777777" w:rsidR="0009375D" w:rsidRPr="0009375D" w:rsidRDefault="0009375D" w:rsidP="0009375D"/>
    <w:sectPr w:rsidR="0009375D" w:rsidRPr="0009375D">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61DFB" w14:textId="77777777" w:rsidR="0079201D" w:rsidRDefault="0079201D">
      <w:r>
        <w:separator/>
      </w:r>
    </w:p>
  </w:endnote>
  <w:endnote w:type="continuationSeparator" w:id="0">
    <w:p w14:paraId="02561DFC" w14:textId="77777777" w:rsidR="0079201D" w:rsidRDefault="00792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02561E0C" w14:textId="77777777">
      <w:tc>
        <w:tcPr>
          <w:tcW w:w="3162" w:type="dxa"/>
          <w:tcBorders>
            <w:top w:val="nil"/>
            <w:left w:val="nil"/>
            <w:bottom w:val="nil"/>
            <w:right w:val="nil"/>
          </w:tcBorders>
        </w:tcPr>
        <w:p w14:paraId="02561E09"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02561E0A" w14:textId="77777777"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14:paraId="02561E0B"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0C1E48">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0C1E48" w:rsidRPr="000C1E48">
            <w:rPr>
              <w:rStyle w:val="a8"/>
              <w:noProof/>
            </w:rPr>
            <w:t>5</w:t>
          </w:r>
          <w:r>
            <w:rPr>
              <w:rStyle w:val="a8"/>
              <w:rFonts w:ascii="Times New Roman"/>
              <w:noProof/>
            </w:rPr>
            <w:fldChar w:fldCharType="end"/>
          </w:r>
        </w:p>
      </w:tc>
    </w:tr>
  </w:tbl>
  <w:p w14:paraId="02561E0D"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61DF9" w14:textId="77777777" w:rsidR="0079201D" w:rsidRDefault="0079201D">
      <w:r>
        <w:separator/>
      </w:r>
    </w:p>
  </w:footnote>
  <w:footnote w:type="continuationSeparator" w:id="0">
    <w:p w14:paraId="02561DFA" w14:textId="77777777" w:rsidR="0079201D" w:rsidRDefault="00792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61DFD" w14:textId="77777777" w:rsidR="003A46E4" w:rsidRDefault="003A46E4">
    <w:pPr>
      <w:rPr>
        <w:sz w:val="24"/>
      </w:rPr>
    </w:pPr>
  </w:p>
  <w:p w14:paraId="02561DFE" w14:textId="77777777" w:rsidR="003A46E4" w:rsidRDefault="003A46E4">
    <w:pPr>
      <w:pBdr>
        <w:top w:val="single" w:sz="6" w:space="1" w:color="auto"/>
      </w:pBdr>
      <w:rPr>
        <w:sz w:val="24"/>
      </w:rPr>
    </w:pPr>
  </w:p>
  <w:p w14:paraId="02561DFF"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02561E00" w14:textId="77777777" w:rsidR="003A46E4" w:rsidRDefault="003A46E4">
    <w:pPr>
      <w:pBdr>
        <w:bottom w:val="single" w:sz="6" w:space="1" w:color="auto"/>
      </w:pBdr>
      <w:jc w:val="right"/>
      <w:rPr>
        <w:sz w:val="24"/>
      </w:rPr>
    </w:pPr>
  </w:p>
  <w:p w14:paraId="02561E01" w14:textId="77777777"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02561E04" w14:textId="77777777">
      <w:tc>
        <w:tcPr>
          <w:tcW w:w="6379" w:type="dxa"/>
        </w:tcPr>
        <w:p w14:paraId="02561E02" w14:textId="43FA8745" w:rsidR="003A46E4" w:rsidRDefault="00572DEF">
          <w:r>
            <w:rPr>
              <w:rFonts w:ascii="Times New Roman" w:hint="eastAsia"/>
            </w:rPr>
            <w:t>大学生问答社区</w:t>
          </w:r>
        </w:p>
      </w:tc>
      <w:tc>
        <w:tcPr>
          <w:tcW w:w="3179" w:type="dxa"/>
        </w:tcPr>
        <w:p w14:paraId="02561E03" w14:textId="77777777"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14:paraId="02561E07" w14:textId="77777777">
      <w:tc>
        <w:tcPr>
          <w:tcW w:w="6379" w:type="dxa"/>
        </w:tcPr>
        <w:p w14:paraId="02561E05"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02561E06" w14:textId="467E6BD3" w:rsidR="003A46E4" w:rsidRDefault="003A46E4">
          <w:r>
            <w:rPr>
              <w:rFonts w:ascii="Times New Roman"/>
            </w:rPr>
            <w:t xml:space="preserve">  </w:t>
          </w:r>
          <w:r>
            <w:rPr>
              <w:rFonts w:ascii="Times New Roman"/>
              <w:noProof/>
            </w:rPr>
            <w:t xml:space="preserve">Date:  </w:t>
          </w:r>
          <w:r w:rsidR="00572DEF">
            <w:rPr>
              <w:rFonts w:ascii="Times New Roman"/>
              <w:noProof/>
            </w:rPr>
            <w:t>08</w:t>
          </w:r>
          <w:r w:rsidR="00572DEF">
            <w:rPr>
              <w:rFonts w:ascii="Times New Roman" w:hint="eastAsia"/>
              <w:noProof/>
            </w:rPr>
            <w:t>/</w:t>
          </w:r>
          <w:r w:rsidR="00572DEF">
            <w:rPr>
              <w:rFonts w:ascii="Times New Roman"/>
              <w:noProof/>
            </w:rPr>
            <w:t>11/20</w:t>
          </w:r>
        </w:p>
      </w:tc>
    </w:tr>
  </w:tbl>
  <w:p w14:paraId="02561E08"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6F5569"/>
    <w:multiLevelType w:val="hybridMultilevel"/>
    <w:tmpl w:val="BE1E0BE6"/>
    <w:lvl w:ilvl="0" w:tplc="E45E6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5E307CB"/>
    <w:multiLevelType w:val="hybridMultilevel"/>
    <w:tmpl w:val="80A25F5A"/>
    <w:lvl w:ilvl="0" w:tplc="04EAD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370558C"/>
    <w:multiLevelType w:val="hybridMultilevel"/>
    <w:tmpl w:val="AF7CC05E"/>
    <w:lvl w:ilvl="0" w:tplc="24F8C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F77A34"/>
    <w:multiLevelType w:val="multilevel"/>
    <w:tmpl w:val="EB5CC9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23"/>
  </w:num>
  <w:num w:numId="4">
    <w:abstractNumId w:val="17"/>
  </w:num>
  <w:num w:numId="5">
    <w:abstractNumId w:val="16"/>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2"/>
  </w:num>
  <w:num w:numId="11">
    <w:abstractNumId w:val="9"/>
  </w:num>
  <w:num w:numId="12">
    <w:abstractNumId w:val="21"/>
  </w:num>
  <w:num w:numId="13">
    <w:abstractNumId w:val="8"/>
  </w:num>
  <w:num w:numId="14">
    <w:abstractNumId w:val="4"/>
  </w:num>
  <w:num w:numId="15">
    <w:abstractNumId w:val="20"/>
  </w:num>
  <w:num w:numId="16">
    <w:abstractNumId w:val="15"/>
  </w:num>
  <w:num w:numId="17">
    <w:abstractNumId w:val="5"/>
  </w:num>
  <w:num w:numId="18">
    <w:abstractNumId w:val="13"/>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7"/>
  </w:num>
  <w:num w:numId="21">
    <w:abstractNumId w:val="19"/>
  </w:num>
  <w:num w:numId="22">
    <w:abstractNumId w:val="18"/>
  </w:num>
  <w:num w:numId="23">
    <w:abstractNumId w:val="11"/>
  </w:num>
  <w:num w:numId="24">
    <w:abstractNumId w:val="1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129E5"/>
    <w:rsid w:val="0009375D"/>
    <w:rsid w:val="000B1212"/>
    <w:rsid w:val="000C1E48"/>
    <w:rsid w:val="000E2F92"/>
    <w:rsid w:val="00175500"/>
    <w:rsid w:val="001761BA"/>
    <w:rsid w:val="001C0E0E"/>
    <w:rsid w:val="001D0182"/>
    <w:rsid w:val="002B34A5"/>
    <w:rsid w:val="002C7325"/>
    <w:rsid w:val="00345286"/>
    <w:rsid w:val="003A46E4"/>
    <w:rsid w:val="00410A61"/>
    <w:rsid w:val="004631E8"/>
    <w:rsid w:val="0047760A"/>
    <w:rsid w:val="00516BCD"/>
    <w:rsid w:val="00572DEF"/>
    <w:rsid w:val="00575EF6"/>
    <w:rsid w:val="005A5C34"/>
    <w:rsid w:val="005B3D2C"/>
    <w:rsid w:val="00663096"/>
    <w:rsid w:val="00677763"/>
    <w:rsid w:val="00682DA2"/>
    <w:rsid w:val="0068446D"/>
    <w:rsid w:val="006D4D38"/>
    <w:rsid w:val="006D68E4"/>
    <w:rsid w:val="007424C9"/>
    <w:rsid w:val="007862F1"/>
    <w:rsid w:val="0079201D"/>
    <w:rsid w:val="007B0FFB"/>
    <w:rsid w:val="00807100"/>
    <w:rsid w:val="00892778"/>
    <w:rsid w:val="008D1B32"/>
    <w:rsid w:val="009A240F"/>
    <w:rsid w:val="009A3548"/>
    <w:rsid w:val="00A909C9"/>
    <w:rsid w:val="00B120D0"/>
    <w:rsid w:val="00B61CAF"/>
    <w:rsid w:val="00C27CF9"/>
    <w:rsid w:val="00C7752A"/>
    <w:rsid w:val="00CC3BDD"/>
    <w:rsid w:val="00CC5B8D"/>
    <w:rsid w:val="00D179FA"/>
    <w:rsid w:val="00DA18A8"/>
    <w:rsid w:val="00ED69BB"/>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561DA8"/>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Body Text"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qFormat/>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f">
    <w:name w:val="Hyperlink"/>
    <w:rPr>
      <w:color w:val="0000FF"/>
      <w:u w:val="single"/>
    </w:rPr>
  </w:style>
  <w:style w:type="character" w:styleId="af0">
    <w:name w:val="Strong"/>
    <w:qFormat/>
    <w:rPr>
      <w:b/>
    </w:rPr>
  </w:style>
  <w:style w:type="character" w:styleId="af1">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2">
    <w:name w:val="List Paragraph"/>
    <w:basedOn w:val="a"/>
    <w:uiPriority w:val="34"/>
    <w:qFormat/>
    <w:rsid w:val="00663096"/>
    <w:pPr>
      <w:ind w:firstLineChars="200" w:firstLine="420"/>
    </w:pPr>
  </w:style>
  <w:style w:type="character" w:customStyle="1" w:styleId="aa">
    <w:name w:val="正文文本 字符"/>
    <w:basedOn w:val="a0"/>
    <w:link w:val="a9"/>
    <w:rsid w:val="0009375D"/>
    <w:rPr>
      <w:rFonts w:ascii="宋体"/>
      <w:snapToGrid w:val="0"/>
    </w:rPr>
  </w:style>
  <w:style w:type="paragraph" w:styleId="af3">
    <w:name w:val="caption"/>
    <w:basedOn w:val="a"/>
    <w:next w:val="a"/>
    <w:unhideWhenUsed/>
    <w:qFormat/>
    <w:rsid w:val="00D179FA"/>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BF490-03ED-4CC4-99E1-1DA7860F5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395</TotalTime>
  <Pages>12</Pages>
  <Words>2152</Words>
  <Characters>1218</Characters>
  <Application>Microsoft Office Word</Application>
  <DocSecurity>0</DocSecurity>
  <Lines>10</Lines>
  <Paragraphs>6</Paragraphs>
  <ScaleCrop>false</ScaleCrop>
  <Company>&lt;SJTU&gt;</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Sean Chao</cp:lastModifiedBy>
  <cp:revision>29</cp:revision>
  <cp:lastPrinted>1899-12-31T16:00:00Z</cp:lastPrinted>
  <dcterms:created xsi:type="dcterms:W3CDTF">2020-09-03T11:02:00Z</dcterms:created>
  <dcterms:modified xsi:type="dcterms:W3CDTF">2020-11-08T12:31:00Z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